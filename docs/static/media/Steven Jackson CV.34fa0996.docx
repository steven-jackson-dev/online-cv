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520"/>
      </w:tblGrid>
      <w:tr w:rsidR="00613A16" w:rsidRPr="003B3B35" w14:paraId="7E60A8B6" w14:textId="77777777">
        <w:tc>
          <w:tcPr>
            <w:tcW w:w="7308" w:type="dxa"/>
          </w:tcPr>
          <w:tbl>
            <w:tblPr>
              <w:tblW w:w="7252" w:type="dxa"/>
              <w:tblCellSpacing w:w="42" w:type="dxa"/>
              <w:tblLayout w:type="fixed"/>
              <w:tblLook w:val="0000" w:firstRow="0" w:lastRow="0" w:firstColumn="0" w:lastColumn="0" w:noHBand="0" w:noVBand="0"/>
            </w:tblPr>
            <w:tblGrid>
              <w:gridCol w:w="1972"/>
              <w:gridCol w:w="5280"/>
            </w:tblGrid>
            <w:tr w:rsidR="00613A16" w:rsidRPr="003B3B35" w14:paraId="34C41F97" w14:textId="77777777">
              <w:trPr>
                <w:cantSplit/>
                <w:tblCellSpacing w:w="42" w:type="dxa"/>
              </w:trPr>
              <w:tc>
                <w:tcPr>
                  <w:tcW w:w="7084" w:type="dxa"/>
                  <w:gridSpan w:val="2"/>
                </w:tcPr>
                <w:p w14:paraId="2244642F" w14:textId="77777777" w:rsidR="00613A16" w:rsidRPr="003B3B35" w:rsidRDefault="00613A16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Personal Information</w:t>
                  </w:r>
                </w:p>
              </w:tc>
            </w:tr>
            <w:tr w:rsidR="00613A16" w:rsidRPr="003B3B35" w14:paraId="309543A3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62FCA664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Full name:</w:t>
                  </w:r>
                </w:p>
              </w:tc>
              <w:tc>
                <w:tcPr>
                  <w:tcW w:w="5154" w:type="dxa"/>
                </w:tcPr>
                <w:p w14:paraId="11882F8F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 xml:space="preserve">Steven </w:t>
                  </w:r>
                  <w:proofErr w:type="spellStart"/>
                  <w:r w:rsidRPr="003B3B35">
                    <w:rPr>
                      <w:rFonts w:asciiTheme="minorHAnsi" w:hAnsiTheme="minorHAnsi" w:cstheme="minorHAnsi"/>
                    </w:rPr>
                    <w:t>Daniell</w:t>
                  </w:r>
                  <w:proofErr w:type="spellEnd"/>
                  <w:r w:rsidRPr="003B3B35">
                    <w:rPr>
                      <w:rFonts w:asciiTheme="minorHAnsi" w:hAnsiTheme="minorHAnsi" w:cstheme="minorHAnsi"/>
                    </w:rPr>
                    <w:t xml:space="preserve"> Jackson</w:t>
                  </w:r>
                </w:p>
              </w:tc>
            </w:tr>
            <w:tr w:rsidR="00613A16" w:rsidRPr="003B3B35" w14:paraId="496702E4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69509104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Identity no.:</w:t>
                  </w:r>
                </w:p>
              </w:tc>
              <w:tc>
                <w:tcPr>
                  <w:tcW w:w="5154" w:type="dxa"/>
                </w:tcPr>
                <w:p w14:paraId="52D82742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881102 5065 089</w:t>
                  </w:r>
                </w:p>
              </w:tc>
            </w:tr>
            <w:tr w:rsidR="00613A16" w:rsidRPr="003B3B35" w14:paraId="5713163E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0FE6BE98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Date of birth:</w:t>
                  </w:r>
                </w:p>
              </w:tc>
              <w:tc>
                <w:tcPr>
                  <w:tcW w:w="5154" w:type="dxa"/>
                </w:tcPr>
                <w:p w14:paraId="222A97ED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2</w:t>
                  </w:r>
                  <w:r w:rsidRPr="003B3B35">
                    <w:rPr>
                      <w:rFonts w:asciiTheme="minorHAnsi" w:hAnsiTheme="minorHAnsi" w:cstheme="minorHAnsi"/>
                      <w:vertAlign w:val="superscript"/>
                    </w:rPr>
                    <w:t>nd</w:t>
                  </w:r>
                  <w:r w:rsidRPr="003B3B35">
                    <w:rPr>
                      <w:rFonts w:asciiTheme="minorHAnsi" w:hAnsiTheme="minorHAnsi" w:cstheme="minorHAnsi"/>
                    </w:rPr>
                    <w:t xml:space="preserve"> November 1988</w:t>
                  </w:r>
                </w:p>
              </w:tc>
            </w:tr>
            <w:tr w:rsidR="00613A16" w:rsidRPr="003B3B35" w14:paraId="44D3CA68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12493CBE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Nationality:</w:t>
                  </w:r>
                </w:p>
              </w:tc>
              <w:tc>
                <w:tcPr>
                  <w:tcW w:w="5154" w:type="dxa"/>
                </w:tcPr>
                <w:p w14:paraId="1EABEDF0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South African</w:t>
                  </w:r>
                </w:p>
              </w:tc>
            </w:tr>
            <w:tr w:rsidR="00613A16" w:rsidRPr="003B3B35" w14:paraId="051F102C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0C08D6CB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Marital status:</w:t>
                  </w:r>
                </w:p>
              </w:tc>
              <w:tc>
                <w:tcPr>
                  <w:tcW w:w="5154" w:type="dxa"/>
                </w:tcPr>
                <w:p w14:paraId="4A24E983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Single</w:t>
                  </w:r>
                </w:p>
              </w:tc>
            </w:tr>
            <w:tr w:rsidR="00613A16" w:rsidRPr="003B3B35" w14:paraId="5818D1BF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13BC29B3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Dependants:</w:t>
                  </w:r>
                </w:p>
              </w:tc>
              <w:tc>
                <w:tcPr>
                  <w:tcW w:w="5154" w:type="dxa"/>
                </w:tcPr>
                <w:p w14:paraId="349876F8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N/A</w:t>
                  </w:r>
                </w:p>
              </w:tc>
            </w:tr>
            <w:tr w:rsidR="00613A16" w:rsidRPr="003B3B35" w14:paraId="22C5B179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4B337B6E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Languages:</w:t>
                  </w:r>
                </w:p>
              </w:tc>
              <w:tc>
                <w:tcPr>
                  <w:tcW w:w="5154" w:type="dxa"/>
                </w:tcPr>
                <w:p w14:paraId="11130C25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English</w:t>
                  </w:r>
                </w:p>
              </w:tc>
            </w:tr>
            <w:tr w:rsidR="00613A16" w:rsidRPr="003B3B35" w14:paraId="797C2738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1536341E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Address:</w:t>
                  </w:r>
                </w:p>
              </w:tc>
              <w:tc>
                <w:tcPr>
                  <w:tcW w:w="5154" w:type="dxa"/>
                </w:tcPr>
                <w:p w14:paraId="5B7A2F79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 xml:space="preserve">10 </w:t>
                  </w:r>
                  <w:proofErr w:type="spellStart"/>
                  <w:r w:rsidRPr="003B3B35">
                    <w:rPr>
                      <w:rFonts w:asciiTheme="minorHAnsi" w:hAnsiTheme="minorHAnsi" w:cstheme="minorHAnsi"/>
                    </w:rPr>
                    <w:t>Oranje</w:t>
                  </w:r>
                  <w:proofErr w:type="spellEnd"/>
                  <w:r w:rsidRPr="003B3B35">
                    <w:rPr>
                      <w:rFonts w:asciiTheme="minorHAnsi" w:hAnsiTheme="minorHAnsi" w:cstheme="minorHAnsi"/>
                    </w:rPr>
                    <w:t xml:space="preserve"> Street, </w:t>
                  </w:r>
                  <w:proofErr w:type="spellStart"/>
                  <w:r w:rsidRPr="003B3B35">
                    <w:rPr>
                      <w:rFonts w:asciiTheme="minorHAnsi" w:hAnsiTheme="minorHAnsi" w:cstheme="minorHAnsi"/>
                    </w:rPr>
                    <w:t>Bothasig</w:t>
                  </w:r>
                  <w:proofErr w:type="spellEnd"/>
                </w:p>
              </w:tc>
            </w:tr>
            <w:tr w:rsidR="00613A16" w:rsidRPr="003B3B35" w14:paraId="167B07B0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4755A579" w14:textId="77777777" w:rsidR="00613A16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Telephone:</w:t>
                  </w:r>
                </w:p>
                <w:p w14:paraId="2AF98F9F" w14:textId="0B2B4646" w:rsidR="00054FF6" w:rsidRPr="00054FF6" w:rsidRDefault="00054FF6" w:rsidP="00054FF6">
                  <w:pPr>
                    <w:rPr>
                      <w:b/>
                      <w:bCs/>
                    </w:rPr>
                  </w:pPr>
                  <w:r w:rsidRPr="00054FF6">
                    <w:rPr>
                      <w:rFonts w:asciiTheme="minorHAnsi" w:hAnsiTheme="minorHAnsi" w:cstheme="minorHAnsi"/>
                      <w:b/>
                      <w:bCs/>
                    </w:rPr>
                    <w:t>Website:</w:t>
                  </w:r>
                </w:p>
              </w:tc>
              <w:tc>
                <w:tcPr>
                  <w:tcW w:w="5154" w:type="dxa"/>
                </w:tcPr>
                <w:p w14:paraId="5B008A0C" w14:textId="77777777" w:rsidR="00613A16" w:rsidRDefault="00613A16" w:rsidP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 xml:space="preserve">+27 (0) </w:t>
                  </w:r>
                  <w:r w:rsidR="00E15F85" w:rsidRPr="003B3B35">
                    <w:rPr>
                      <w:rFonts w:asciiTheme="minorHAnsi" w:hAnsiTheme="minorHAnsi" w:cstheme="minorHAnsi"/>
                    </w:rPr>
                    <w:t>76 997 5180</w:t>
                  </w:r>
                </w:p>
                <w:p w14:paraId="43079F67" w14:textId="22ACC0FF" w:rsidR="00054FF6" w:rsidRPr="003B3B35" w:rsidRDefault="00054FF6" w:rsidP="00E15F85">
                  <w:pPr>
                    <w:rPr>
                      <w:rFonts w:asciiTheme="minorHAnsi" w:hAnsiTheme="minorHAnsi" w:cstheme="minorHAnsi"/>
                    </w:rPr>
                  </w:pPr>
                  <w:hyperlink r:id="rId7" w:history="1">
                    <w:r>
                      <w:rPr>
                        <w:rStyle w:val="Hyperlink"/>
                      </w:rPr>
                      <w:t>https://stevenjackson.co.za/</w:t>
                    </w:r>
                  </w:hyperlink>
                </w:p>
              </w:tc>
            </w:tr>
            <w:tr w:rsidR="00613A16" w:rsidRPr="003B3B35" w14:paraId="515EEC85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08E2B98A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E-mail:</w:t>
                  </w:r>
                </w:p>
              </w:tc>
              <w:tc>
                <w:tcPr>
                  <w:tcW w:w="5154" w:type="dxa"/>
                </w:tcPr>
                <w:p w14:paraId="7CF4AB5C" w14:textId="77777777" w:rsidR="00613A16" w:rsidRPr="003B3B35" w:rsidRDefault="0079054C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Stevenjackson.dev@gmail.com</w:t>
                  </w:r>
                </w:p>
              </w:tc>
            </w:tr>
          </w:tbl>
          <w:p w14:paraId="41A48D26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</w:tcPr>
          <w:p w14:paraId="60C7B4AF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686B7B28" w14:textId="77777777" w:rsidR="00613A16" w:rsidRPr="003B3B35" w:rsidRDefault="001604F7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769D2ED1" wp14:editId="0719F70C">
                  <wp:extent cx="1973305" cy="1473120"/>
                  <wp:effectExtent l="254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80097" cy="147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53FA2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0" w:type="auto"/>
        <w:tblCellSpacing w:w="42" w:type="dxa"/>
        <w:tblLook w:val="0000" w:firstRow="0" w:lastRow="0" w:firstColumn="0" w:lastColumn="0" w:noHBand="0" w:noVBand="0"/>
      </w:tblPr>
      <w:tblGrid>
        <w:gridCol w:w="1825"/>
        <w:gridCol w:w="8066"/>
        <w:gridCol w:w="131"/>
      </w:tblGrid>
      <w:tr w:rsidR="00613A16" w:rsidRPr="003B3B35" w14:paraId="7AC9628E" w14:textId="77777777">
        <w:trPr>
          <w:gridAfter w:val="1"/>
          <w:wAfter w:w="5" w:type="dxa"/>
          <w:tblCellSpacing w:w="42" w:type="dxa"/>
        </w:trPr>
        <w:tc>
          <w:tcPr>
            <w:tcW w:w="9896" w:type="dxa"/>
            <w:gridSpan w:val="2"/>
          </w:tcPr>
          <w:p w14:paraId="5ED70AE2" w14:textId="77777777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Summary</w:t>
            </w:r>
          </w:p>
        </w:tc>
      </w:tr>
      <w:tr w:rsidR="00613A16" w:rsidRPr="003B3B35" w14:paraId="59BBA9C8" w14:textId="77777777">
        <w:trPr>
          <w:gridAfter w:val="1"/>
          <w:wAfter w:w="5" w:type="dxa"/>
          <w:tblCellSpacing w:w="42" w:type="dxa"/>
        </w:trPr>
        <w:tc>
          <w:tcPr>
            <w:tcW w:w="9896" w:type="dxa"/>
            <w:gridSpan w:val="2"/>
          </w:tcPr>
          <w:p w14:paraId="1AD6D55A" w14:textId="77777777" w:rsidR="00E15F85" w:rsidRPr="003B3B35" w:rsidRDefault="00E15F85" w:rsidP="00E15F85">
            <w:pPr>
              <w:spacing w:line="269" w:lineRule="auto"/>
              <w:ind w:right="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 like to work with multiple different frameworks and languages as well as exploring new technologies.</w:t>
            </w:r>
          </w:p>
          <w:p w14:paraId="3EC3A999" w14:textId="3BD72E53" w:rsidR="00E15F85" w:rsidRPr="003B3B35" w:rsidRDefault="00E15F85" w:rsidP="00E15F85">
            <w:pPr>
              <w:spacing w:line="269" w:lineRule="auto"/>
              <w:ind w:right="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I would like to join a company who isn’t afraid to explore the latest technologies and would implement the latest technologies on a per client basis. </w:t>
            </w:r>
          </w:p>
          <w:p w14:paraId="734E2C7E" w14:textId="77777777" w:rsidR="00E15F85" w:rsidRPr="003B3B35" w:rsidRDefault="00E15F85" w:rsidP="00E15F85">
            <w:pPr>
              <w:rPr>
                <w:rFonts w:asciiTheme="minorHAnsi" w:hAnsiTheme="minorHAnsi" w:cstheme="minorHAnsi"/>
              </w:rPr>
            </w:pPr>
          </w:p>
          <w:p w14:paraId="190DDCC8" w14:textId="3D2FD8FD" w:rsidR="00E15F85" w:rsidRPr="003B3B35" w:rsidRDefault="00E15F85" w:rsidP="00E15F85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Would be great to work with like-minded people who have the same passion to explore, standardize and implement the latest technologies and grow as a team. </w:t>
            </w:r>
          </w:p>
          <w:p w14:paraId="43DB93A3" w14:textId="77777777" w:rsidR="00613A16" w:rsidRPr="003B3B35" w:rsidRDefault="00613A16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</w:tc>
      </w:tr>
      <w:tr w:rsidR="00613A16" w:rsidRPr="003B3B35" w14:paraId="6E74F819" w14:textId="77777777">
        <w:trPr>
          <w:cantSplit/>
          <w:tblCellSpacing w:w="42" w:type="dxa"/>
        </w:trPr>
        <w:tc>
          <w:tcPr>
            <w:tcW w:w="9884" w:type="dxa"/>
            <w:gridSpan w:val="3"/>
          </w:tcPr>
          <w:p w14:paraId="0F6D4822" w14:textId="35DD8AE0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</w:p>
        </w:tc>
      </w:tr>
      <w:tr w:rsidR="00613A16" w:rsidRPr="003B3B35" w14:paraId="32ACD641" w14:textId="77777777">
        <w:trPr>
          <w:tblCellSpacing w:w="42" w:type="dxa"/>
        </w:trPr>
        <w:tc>
          <w:tcPr>
            <w:tcW w:w="1718" w:type="dxa"/>
          </w:tcPr>
          <w:p w14:paraId="185EB652" w14:textId="0F25716B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</w:p>
        </w:tc>
        <w:tc>
          <w:tcPr>
            <w:tcW w:w="8082" w:type="dxa"/>
            <w:gridSpan w:val="2"/>
          </w:tcPr>
          <w:p w14:paraId="2CD641F3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</w:tc>
      </w:tr>
      <w:tr w:rsidR="00613A16" w:rsidRPr="003B3B35" w14:paraId="4FB12DAF" w14:textId="77777777">
        <w:trPr>
          <w:tblCellSpacing w:w="42" w:type="dxa"/>
        </w:trPr>
        <w:tc>
          <w:tcPr>
            <w:tcW w:w="1718" w:type="dxa"/>
          </w:tcPr>
          <w:p w14:paraId="2BA44053" w14:textId="2A7CD8A2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</w:p>
        </w:tc>
        <w:tc>
          <w:tcPr>
            <w:tcW w:w="8082" w:type="dxa"/>
            <w:gridSpan w:val="2"/>
          </w:tcPr>
          <w:p w14:paraId="78EDA3C8" w14:textId="77777777" w:rsidR="00613A16" w:rsidRPr="003B3B35" w:rsidRDefault="00613A16" w:rsidP="009215D1">
            <w:pPr>
              <w:ind w:left="36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13A16" w:rsidRPr="003B3B35" w14:paraId="1142C8CD" w14:textId="77777777">
        <w:trPr>
          <w:tblCellSpacing w:w="42" w:type="dxa"/>
        </w:trPr>
        <w:tc>
          <w:tcPr>
            <w:tcW w:w="1718" w:type="dxa"/>
          </w:tcPr>
          <w:p w14:paraId="5B32807E" w14:textId="77777777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</w:p>
        </w:tc>
        <w:tc>
          <w:tcPr>
            <w:tcW w:w="8082" w:type="dxa"/>
            <w:gridSpan w:val="2"/>
          </w:tcPr>
          <w:p w14:paraId="3B784D85" w14:textId="77777777" w:rsidR="00613A16" w:rsidRPr="003B3B35" w:rsidRDefault="00613A1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A1E2003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11755" w:type="dxa"/>
        <w:tblCellSpacing w:w="42" w:type="dxa"/>
        <w:tblLook w:val="0000" w:firstRow="0" w:lastRow="0" w:firstColumn="0" w:lastColumn="0" w:noHBand="0" w:noVBand="0"/>
      </w:tblPr>
      <w:tblGrid>
        <w:gridCol w:w="1617"/>
        <w:gridCol w:w="10138"/>
      </w:tblGrid>
      <w:tr w:rsidR="00613A16" w:rsidRPr="003B3B35" w14:paraId="37C23610" w14:textId="77777777">
        <w:trPr>
          <w:cantSplit/>
          <w:tblCellSpacing w:w="42" w:type="dxa"/>
        </w:trPr>
        <w:tc>
          <w:tcPr>
            <w:tcW w:w="11587" w:type="dxa"/>
            <w:gridSpan w:val="2"/>
          </w:tcPr>
          <w:p w14:paraId="00BEEE22" w14:textId="77777777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lastRenderedPageBreak/>
              <w:t>Employment History</w:t>
            </w:r>
          </w:p>
        </w:tc>
      </w:tr>
      <w:tr w:rsidR="00613A16" w:rsidRPr="003B3B35" w14:paraId="456D19CB" w14:textId="77777777">
        <w:trPr>
          <w:tblCellSpacing w:w="42" w:type="dxa"/>
        </w:trPr>
        <w:tc>
          <w:tcPr>
            <w:tcW w:w="1491" w:type="dxa"/>
          </w:tcPr>
          <w:p w14:paraId="30A0E7FE" w14:textId="77777777" w:rsidR="00613A16" w:rsidRPr="003B3B35" w:rsidRDefault="00F67F49" w:rsidP="00F67F49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July 2015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="00613A16" w:rsidRPr="003B3B35">
              <w:rPr>
                <w:rFonts w:asciiTheme="minorHAnsi" w:hAnsiTheme="minorHAnsi" w:cstheme="minorHAnsi"/>
              </w:rPr>
              <w:fldChar w:fldCharType="begin"/>
            </w:r>
            <w:r w:rsidR="00613A16" w:rsidRPr="003B3B35">
              <w:rPr>
                <w:rFonts w:asciiTheme="minorHAnsi" w:hAnsiTheme="minorHAnsi" w:cstheme="minorHAnsi"/>
              </w:rPr>
              <w:instrText>MACROBUTTON NoMacro [Current]</w:instrText>
            </w:r>
            <w:r w:rsidR="00613A16" w:rsidRPr="003B3B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0012" w:type="dxa"/>
          </w:tcPr>
          <w:p w14:paraId="27F0DAF5" w14:textId="77777777" w:rsidR="00613A16" w:rsidRPr="003B3B35" w:rsidRDefault="00F67F49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Freelance Web Developer</w:t>
            </w:r>
          </w:p>
          <w:p w14:paraId="5E0CC11E" w14:textId="1A3175FE" w:rsidR="00613A16" w:rsidRPr="003B3B35" w:rsidRDefault="00F67F49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ROI Digital, Open Origin, </w:t>
            </w:r>
            <w:proofErr w:type="spellStart"/>
            <w:r w:rsidRPr="003B3B35">
              <w:rPr>
                <w:rFonts w:asciiTheme="minorHAnsi" w:hAnsiTheme="minorHAnsi" w:cstheme="minorHAnsi"/>
              </w:rPr>
              <w:t>Earthchild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3B35">
              <w:rPr>
                <w:rFonts w:asciiTheme="minorHAnsi" w:hAnsiTheme="minorHAnsi" w:cstheme="minorHAnsi"/>
              </w:rPr>
              <w:t>Earthaddict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3B35">
              <w:rPr>
                <w:rFonts w:asciiTheme="minorHAnsi" w:hAnsiTheme="minorHAnsi" w:cstheme="minorHAnsi"/>
              </w:rPr>
              <w:t>Herzlia</w:t>
            </w:r>
            <w:proofErr w:type="spellEnd"/>
            <w:r w:rsidR="00D82EE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D82EE5">
              <w:rPr>
                <w:rFonts w:asciiTheme="minorHAnsi" w:hAnsiTheme="minorHAnsi" w:cstheme="minorHAnsi"/>
              </w:rPr>
              <w:t>Betamarine</w:t>
            </w:r>
            <w:proofErr w:type="spellEnd"/>
            <w:r w:rsidR="00D82EE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D82EE5">
              <w:rPr>
                <w:rFonts w:asciiTheme="minorHAnsi" w:hAnsiTheme="minorHAnsi" w:cstheme="minorHAnsi"/>
              </w:rPr>
              <w:t>Orlichem</w:t>
            </w:r>
            <w:proofErr w:type="spellEnd"/>
          </w:p>
          <w:p w14:paraId="2A598D1E" w14:textId="77777777" w:rsidR="00613A16" w:rsidRPr="003B3B35" w:rsidRDefault="00613A16">
            <w:pPr>
              <w:pStyle w:val="Heading4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Industry: </w:t>
            </w:r>
            <w:r w:rsidR="00F67F49" w:rsidRPr="003B3B35">
              <w:rPr>
                <w:rFonts w:asciiTheme="minorHAnsi" w:hAnsiTheme="minorHAnsi" w:cstheme="minorHAnsi"/>
              </w:rPr>
              <w:t>Digital Agenc</w:t>
            </w:r>
            <w:r w:rsidR="002A2D67" w:rsidRPr="003B3B35">
              <w:rPr>
                <w:rFonts w:asciiTheme="minorHAnsi" w:hAnsiTheme="minorHAnsi" w:cstheme="minorHAnsi"/>
              </w:rPr>
              <w:t>ies and Individual Clients</w:t>
            </w:r>
          </w:p>
          <w:p w14:paraId="48877CFB" w14:textId="77777777" w:rsidR="00F67F49" w:rsidRPr="003B3B35" w:rsidRDefault="00F67F49" w:rsidP="00F67F49">
            <w:pPr>
              <w:rPr>
                <w:rFonts w:asciiTheme="minorHAnsi" w:hAnsiTheme="minorHAnsi" w:cstheme="minorHAnsi"/>
              </w:rPr>
            </w:pPr>
          </w:p>
          <w:p w14:paraId="10D29529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0" w:lineRule="atLeast"/>
              <w:ind w:left="36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>B</w:t>
            </w:r>
            <w:r w:rsidR="00501D63" w:rsidRPr="003B3B35">
              <w:rPr>
                <w:rFonts w:asciiTheme="minorHAnsi" w:eastAsia="Times New Roman" w:hAnsiTheme="minorHAnsi" w:cstheme="minorHAnsi"/>
              </w:rPr>
              <w:t>uilding PHP websites using HTML</w:t>
            </w:r>
            <w:r w:rsidRPr="003B3B35">
              <w:rPr>
                <w:rFonts w:asciiTheme="minorHAnsi" w:eastAsia="Times New Roman" w:hAnsiTheme="minorHAnsi" w:cstheme="minorHAnsi"/>
              </w:rPr>
              <w:t>5. C</w:t>
            </w:r>
            <w:r w:rsidR="002A2D67" w:rsidRPr="003B3B35">
              <w:rPr>
                <w:rFonts w:asciiTheme="minorHAnsi" w:eastAsia="Times New Roman" w:hAnsiTheme="minorHAnsi" w:cstheme="minorHAnsi"/>
              </w:rPr>
              <w:t>S</w:t>
            </w:r>
            <w:r w:rsidR="00501D63" w:rsidRPr="003B3B35">
              <w:rPr>
                <w:rFonts w:asciiTheme="minorHAnsi" w:eastAsia="Times New Roman" w:hAnsiTheme="minorHAnsi" w:cstheme="minorHAnsi"/>
              </w:rPr>
              <w:t>S</w:t>
            </w:r>
            <w:r w:rsidRPr="003B3B35">
              <w:rPr>
                <w:rFonts w:asciiTheme="minorHAnsi" w:eastAsia="Times New Roman" w:hAnsiTheme="minorHAnsi" w:cstheme="minorHAnsi"/>
              </w:rPr>
              <w:t xml:space="preserve">3, </w:t>
            </w:r>
            <w:proofErr w:type="spellStart"/>
            <w:r w:rsidRPr="003B3B35">
              <w:rPr>
                <w:rFonts w:asciiTheme="minorHAnsi" w:eastAsia="Times New Roman" w:hAnsiTheme="minorHAnsi" w:cstheme="minorHAnsi"/>
              </w:rPr>
              <w:t>Javascript</w:t>
            </w:r>
            <w:proofErr w:type="spellEnd"/>
            <w:r w:rsidRPr="003B3B35">
              <w:rPr>
                <w:rFonts w:asciiTheme="minorHAnsi" w:eastAsia="Times New Roman" w:hAnsiTheme="minorHAnsi" w:cstheme="minorHAnsi"/>
              </w:rPr>
              <w:t xml:space="preserve">, jQuery and </w:t>
            </w:r>
            <w:proofErr w:type="spellStart"/>
            <w:r w:rsidRPr="003B3B35">
              <w:rPr>
                <w:rFonts w:asciiTheme="minorHAnsi" w:eastAsia="Times New Roman" w:hAnsiTheme="minorHAnsi" w:cstheme="minorHAnsi"/>
              </w:rPr>
              <w:t>Wordpress</w:t>
            </w:r>
            <w:proofErr w:type="spellEnd"/>
          </w:p>
          <w:p w14:paraId="79B0EF8D" w14:textId="77777777" w:rsidR="00F67F49" w:rsidRPr="003B3B35" w:rsidRDefault="00F67F49" w:rsidP="00F67F49">
            <w:pPr>
              <w:spacing w:line="20" w:lineRule="exact"/>
              <w:rPr>
                <w:rFonts w:asciiTheme="minorHAnsi" w:hAnsiTheme="minorHAnsi" w:cstheme="minorHAnsi"/>
                <w:sz w:val="24"/>
              </w:rPr>
            </w:pPr>
          </w:p>
          <w:p w14:paraId="13E2F421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Planning and conducting cross-browser usability testing against W3C. </w:t>
            </w:r>
          </w:p>
          <w:p w14:paraId="04BC4BDE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Testing and Validating work produced as part of the development process. </w:t>
            </w:r>
          </w:p>
          <w:p w14:paraId="46B727C4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Performance and Maintenance of websites </w:t>
            </w:r>
          </w:p>
          <w:p w14:paraId="7B7D52CE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Developing compatible User Interface functionality using jQuery &amp; other libraries. </w:t>
            </w:r>
          </w:p>
          <w:p w14:paraId="11DEA96B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Documenting features, technical specifications &amp; infrastructure requirements. </w:t>
            </w:r>
          </w:p>
          <w:p w14:paraId="261615A9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>Building Responsive Mailers using HTML and CSS.</w:t>
            </w:r>
          </w:p>
          <w:p w14:paraId="3849B92E" w14:textId="7B8661E3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>All-purpose developer according to Client’s systems (</w:t>
            </w:r>
            <w:proofErr w:type="spellStart"/>
            <w:r w:rsidR="00116FBA">
              <w:rPr>
                <w:rFonts w:asciiTheme="minorHAnsi" w:eastAsia="Times New Roman" w:hAnsiTheme="minorHAnsi" w:cstheme="minorHAnsi"/>
              </w:rPr>
              <w:t>Wordpress</w:t>
            </w:r>
            <w:proofErr w:type="spellEnd"/>
            <w:r w:rsidR="00116FBA">
              <w:rPr>
                <w:rFonts w:asciiTheme="minorHAnsi" w:eastAsia="Times New Roman" w:hAnsiTheme="minorHAnsi" w:cstheme="minorHAnsi"/>
              </w:rPr>
              <w:t xml:space="preserve">, Custom and </w:t>
            </w:r>
            <w:r w:rsidRPr="003B3B35">
              <w:rPr>
                <w:rFonts w:asciiTheme="minorHAnsi" w:eastAsia="Times New Roman" w:hAnsiTheme="minorHAnsi" w:cstheme="minorHAnsi"/>
              </w:rPr>
              <w:t>CS Car</w:t>
            </w:r>
            <w:r w:rsidR="00116FBA">
              <w:rPr>
                <w:rFonts w:asciiTheme="minorHAnsi" w:eastAsia="Times New Roman" w:hAnsiTheme="minorHAnsi" w:cstheme="minorHAnsi"/>
              </w:rPr>
              <w:t>t</w:t>
            </w:r>
            <w:r w:rsidRPr="003B3B35">
              <w:rPr>
                <w:rFonts w:asciiTheme="minorHAnsi" w:eastAsia="Times New Roman" w:hAnsiTheme="minorHAnsi" w:cstheme="minorHAnsi"/>
              </w:rPr>
              <w:t>)</w:t>
            </w:r>
          </w:p>
          <w:p w14:paraId="04838AB6" w14:textId="77777777" w:rsidR="00613A16" w:rsidRPr="003B3B35" w:rsidRDefault="00613A16" w:rsidP="001F07AA">
            <w:pPr>
              <w:pStyle w:val="ListParagraph"/>
              <w:spacing w:line="270" w:lineRule="auto"/>
              <w:ind w:left="360" w:right="20"/>
              <w:rPr>
                <w:rFonts w:asciiTheme="minorHAnsi" w:hAnsiTheme="minorHAnsi" w:cstheme="minorHAnsi"/>
              </w:rPr>
            </w:pPr>
          </w:p>
        </w:tc>
      </w:tr>
      <w:tr w:rsidR="00613A16" w:rsidRPr="003B3B35" w14:paraId="35844B1A" w14:textId="77777777">
        <w:trPr>
          <w:tblCellSpacing w:w="42" w:type="dxa"/>
        </w:trPr>
        <w:tc>
          <w:tcPr>
            <w:tcW w:w="1491" w:type="dxa"/>
          </w:tcPr>
          <w:p w14:paraId="05836B00" w14:textId="77777777" w:rsidR="00613A16" w:rsidRPr="003B3B35" w:rsidRDefault="0079054C" w:rsidP="0079054C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July 2015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July 2012</w:t>
            </w:r>
          </w:p>
        </w:tc>
        <w:tc>
          <w:tcPr>
            <w:tcW w:w="10012" w:type="dxa"/>
          </w:tcPr>
          <w:p w14:paraId="1DAC81D8" w14:textId="77777777" w:rsidR="00613A16" w:rsidRPr="003B3B35" w:rsidRDefault="00331D5D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IT Technician</w:t>
            </w:r>
          </w:p>
          <w:p w14:paraId="7DFE00B3" w14:textId="77777777" w:rsidR="00613A16" w:rsidRPr="003B3B35" w:rsidRDefault="00F67F49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ROI Digital</w:t>
            </w:r>
          </w:p>
          <w:p w14:paraId="146DCCF0" w14:textId="77777777" w:rsidR="00613A16" w:rsidRPr="003B3B35" w:rsidRDefault="00613A16">
            <w:pPr>
              <w:pStyle w:val="Heading4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Industry: </w:t>
            </w:r>
            <w:r w:rsidR="00F67F49" w:rsidRPr="003B3B35">
              <w:rPr>
                <w:rFonts w:asciiTheme="minorHAnsi" w:hAnsiTheme="minorHAnsi" w:cstheme="minorHAnsi"/>
              </w:rPr>
              <w:t>Digital Agency</w:t>
            </w:r>
          </w:p>
          <w:p w14:paraId="535BDB0B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05EF1642" w14:textId="77777777" w:rsidR="0079054C" w:rsidRPr="003B3B35" w:rsidRDefault="0079054C">
            <w:pPr>
              <w:rPr>
                <w:rFonts w:asciiTheme="minorHAnsi" w:hAnsiTheme="minorHAnsi" w:cstheme="minorHAnsi"/>
                <w:b/>
              </w:rPr>
            </w:pPr>
            <w:r w:rsidRPr="003B3B35">
              <w:rPr>
                <w:rFonts w:asciiTheme="minorHAnsi" w:hAnsiTheme="minorHAnsi" w:cstheme="minorHAnsi"/>
                <w:b/>
              </w:rPr>
              <w:t>Dev:</w:t>
            </w:r>
          </w:p>
          <w:p w14:paraId="40358C9C" w14:textId="77777777" w:rsidR="00613A16" w:rsidRPr="003B3B35" w:rsidRDefault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Build and testing / QA of email newsletters and websites (e-commerce focused)</w:t>
            </w:r>
          </w:p>
          <w:p w14:paraId="4054B9DB" w14:textId="3B15346D" w:rsidR="00613A16" w:rsidRPr="00BB0445" w:rsidRDefault="0079054C" w:rsidP="00BB0445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Create, build and manage assets for the websites and affiliate sites inclu</w:t>
            </w:r>
            <w:r w:rsidR="00CB7C95"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ding homepage, category banners and</w:t>
            </w: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competition pages.</w:t>
            </w:r>
          </w:p>
          <w:p w14:paraId="0D6ACEF1" w14:textId="77777777" w:rsidR="00613A16" w:rsidRPr="003B3B35" w:rsidRDefault="0079054C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Development / Coding of landing pages and Websites (CS Cart and </w:t>
            </w:r>
            <w:proofErr w:type="spellStart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Wordpress</w:t>
            </w:r>
            <w:proofErr w:type="spellEnd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)</w:t>
            </w:r>
          </w:p>
          <w:p w14:paraId="5591B8DC" w14:textId="77777777" w:rsidR="00613A16" w:rsidRPr="003B3B35" w:rsidRDefault="0079054C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Draft business requirements and technical specs that are robust and meet the needs of client and developers</w:t>
            </w:r>
          </w:p>
          <w:p w14:paraId="526DAA6F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Responsible for delivery of web development and e-commerce development projects within scope, budget and time</w:t>
            </w:r>
          </w:p>
          <w:p w14:paraId="54304E59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Manage all Project related documentation</w:t>
            </w:r>
          </w:p>
          <w:p w14:paraId="5C3A86FE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Interrogate all requirements and ensure the best solution is provided to clients</w:t>
            </w:r>
          </w:p>
          <w:p w14:paraId="4C59B63C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Run multiple medium to large projects concurrently and independently</w:t>
            </w:r>
          </w:p>
          <w:p w14:paraId="28B0EE38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Ensure project post-mortems take place and that each project is better than the last (implement quality improvements)</w:t>
            </w:r>
          </w:p>
          <w:p w14:paraId="26AFACB1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Adhoc</w:t>
            </w:r>
            <w:proofErr w:type="spellEnd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development responsibilities as and when required</w:t>
            </w:r>
          </w:p>
          <w:p w14:paraId="3C80CDAE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Training departments in the basics of Web Development process and functions</w:t>
            </w:r>
          </w:p>
          <w:p w14:paraId="345F5BB6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Clearly defining the problem via illustrations and </w:t>
            </w:r>
            <w:proofErr w:type="spellStart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simplied</w:t>
            </w:r>
            <w:proofErr w:type="spellEnd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</w:t>
            </w:r>
            <w:r w:rsidR="00DC5443"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explanations</w:t>
            </w:r>
          </w:p>
          <w:p w14:paraId="494E243E" w14:textId="77777777" w:rsidR="00195D43" w:rsidRPr="003B3B35" w:rsidRDefault="0079054C" w:rsidP="0079054C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Training clients in the use of their CMS via illustrations</w:t>
            </w:r>
          </w:p>
          <w:p w14:paraId="55D1312B" w14:textId="77777777" w:rsidR="0079054C" w:rsidRPr="003B3B35" w:rsidRDefault="0079054C" w:rsidP="0079054C">
            <w:pPr>
              <w:rPr>
                <w:rFonts w:asciiTheme="minorHAnsi" w:hAnsiTheme="minorHAnsi" w:cstheme="minorHAnsi"/>
                <w:b/>
              </w:rPr>
            </w:pPr>
            <w:r w:rsidRPr="003B3B35">
              <w:rPr>
                <w:rFonts w:asciiTheme="minorHAnsi" w:hAnsiTheme="minorHAnsi" w:cstheme="minorHAnsi"/>
                <w:b/>
              </w:rPr>
              <w:t xml:space="preserve">IT: </w:t>
            </w:r>
          </w:p>
          <w:p w14:paraId="555825DF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Repairing and Replacing PC's</w:t>
            </w:r>
          </w:p>
          <w:p w14:paraId="31B1C164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Setting up sites on Development environment</w:t>
            </w:r>
          </w:p>
          <w:p w14:paraId="0B54E9F4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Updating, inserting content and editing sites using CSS, LESS, Html, PHP, Smarty HTML</w:t>
            </w:r>
          </w:p>
          <w:p w14:paraId="539FFA33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Monthly Backups of Websites and Vault</w:t>
            </w:r>
          </w:p>
          <w:p w14:paraId="3B4E5816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Hosting and Hosting related issues</w:t>
            </w:r>
          </w:p>
          <w:p w14:paraId="47960A80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Full updated Audit sheet</w:t>
            </w:r>
          </w:p>
          <w:p w14:paraId="621DA76A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Internal issues</w:t>
            </w:r>
          </w:p>
          <w:p w14:paraId="26AC8253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General I.T. Issues</w:t>
            </w:r>
          </w:p>
          <w:p w14:paraId="43106472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Control over Firewall</w:t>
            </w:r>
          </w:p>
          <w:p w14:paraId="66EA4F64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Reviewing CV's of potential </w:t>
            </w:r>
            <w:r w:rsidR="00A97416"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candidates</w:t>
            </w: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for IT and Development departments.</w:t>
            </w:r>
          </w:p>
          <w:p w14:paraId="45F49156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Interviews with potential </w:t>
            </w:r>
            <w:r w:rsidR="00A97416"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candidates</w:t>
            </w: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for IT and Development departments.</w:t>
            </w:r>
          </w:p>
          <w:p w14:paraId="52785A32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Managerial Meetings in regards to both IT and Development departments</w:t>
            </w:r>
          </w:p>
          <w:p w14:paraId="6E2914B7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390CA78B" w14:textId="77777777" w:rsidR="00613A16" w:rsidRPr="003B3B35" w:rsidRDefault="00613A16">
            <w:pPr>
              <w:pStyle w:val="Heading4"/>
              <w:rPr>
                <w:rFonts w:asciiTheme="minorHAnsi" w:hAnsiTheme="minorHAnsi" w:cstheme="minorHAnsi"/>
              </w:rPr>
            </w:pPr>
          </w:p>
        </w:tc>
      </w:tr>
    </w:tbl>
    <w:p w14:paraId="2F41E27D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20423" w:type="dxa"/>
        <w:tblCellSpacing w:w="42" w:type="dxa"/>
        <w:tblLook w:val="0000" w:firstRow="0" w:lastRow="0" w:firstColumn="0" w:lastColumn="0" w:noHBand="0" w:noVBand="0"/>
      </w:tblPr>
      <w:tblGrid>
        <w:gridCol w:w="2146"/>
        <w:gridCol w:w="3844"/>
        <w:gridCol w:w="5765"/>
        <w:gridCol w:w="8668"/>
      </w:tblGrid>
      <w:tr w:rsidR="00613A16" w:rsidRPr="003B3B35" w14:paraId="7ECCA3C0" w14:textId="77777777">
        <w:trPr>
          <w:gridAfter w:val="1"/>
          <w:wAfter w:w="8542" w:type="dxa"/>
          <w:cantSplit/>
          <w:tblCellSpacing w:w="42" w:type="dxa"/>
        </w:trPr>
        <w:tc>
          <w:tcPr>
            <w:tcW w:w="11629" w:type="dxa"/>
            <w:gridSpan w:val="3"/>
          </w:tcPr>
          <w:p w14:paraId="0D9A982D" w14:textId="77777777" w:rsidR="00613A16" w:rsidRPr="003B3B35" w:rsidRDefault="008813ED" w:rsidP="008813ED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lastRenderedPageBreak/>
              <w:t>Employment</w:t>
            </w:r>
          </w:p>
        </w:tc>
      </w:tr>
      <w:tr w:rsidR="00613A16" w:rsidRPr="003B3B35" w14:paraId="3F011DF6" w14:textId="77777777">
        <w:trPr>
          <w:gridAfter w:val="1"/>
          <w:wAfter w:w="8542" w:type="dxa"/>
          <w:tblCellSpacing w:w="42" w:type="dxa"/>
        </w:trPr>
        <w:tc>
          <w:tcPr>
            <w:tcW w:w="2020" w:type="dxa"/>
          </w:tcPr>
          <w:p w14:paraId="0BB2FFCE" w14:textId="77777777" w:rsidR="00613A16" w:rsidRPr="003B3B35" w:rsidRDefault="00B54771" w:rsidP="00B5477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2011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3760" w:type="dxa"/>
          </w:tcPr>
          <w:p w14:paraId="6D0C2978" w14:textId="77777777" w:rsidR="00613A16" w:rsidRPr="003B3B35" w:rsidRDefault="00B54771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DC Group – Trend Security</w:t>
            </w:r>
          </w:p>
        </w:tc>
        <w:tc>
          <w:tcPr>
            <w:tcW w:w="5681" w:type="dxa"/>
          </w:tcPr>
          <w:p w14:paraId="069FE42C" w14:textId="77777777" w:rsidR="00613A16" w:rsidRPr="003B3B35" w:rsidRDefault="007453F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Technician</w:t>
            </w:r>
          </w:p>
        </w:tc>
      </w:tr>
      <w:tr w:rsidR="00613A16" w:rsidRPr="003B3B35" w14:paraId="34B7831E" w14:textId="77777777">
        <w:trPr>
          <w:tblCellSpacing w:w="42" w:type="dxa"/>
        </w:trPr>
        <w:tc>
          <w:tcPr>
            <w:tcW w:w="2020" w:type="dxa"/>
          </w:tcPr>
          <w:p w14:paraId="28E74621" w14:textId="77777777" w:rsidR="00613A16" w:rsidRPr="003B3B35" w:rsidRDefault="00B54771" w:rsidP="00B5477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2010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3760" w:type="dxa"/>
          </w:tcPr>
          <w:p w14:paraId="4B7A18B5" w14:textId="77777777" w:rsidR="00613A16" w:rsidRPr="003B3B35" w:rsidRDefault="00B54771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Frontline Integrated Solutions</w:t>
            </w:r>
          </w:p>
        </w:tc>
        <w:tc>
          <w:tcPr>
            <w:tcW w:w="5681" w:type="dxa"/>
          </w:tcPr>
          <w:p w14:paraId="2612C4DA" w14:textId="77777777" w:rsidR="00613A16" w:rsidRPr="003B3B35" w:rsidRDefault="00B54771">
            <w:pPr>
              <w:pStyle w:val="Heading2"/>
              <w:rPr>
                <w:rFonts w:asciiTheme="minorHAnsi" w:hAnsiTheme="minorHAnsi" w:cstheme="minorHAnsi"/>
                <w:b w:val="0"/>
                <w:bCs w:val="0"/>
              </w:rPr>
            </w:pPr>
            <w:r w:rsidRPr="003B3B35">
              <w:rPr>
                <w:rFonts w:asciiTheme="minorHAnsi" w:hAnsiTheme="minorHAnsi" w:cstheme="minorHAnsi"/>
                <w:b w:val="0"/>
              </w:rPr>
              <w:t>IT Support</w:t>
            </w:r>
          </w:p>
        </w:tc>
        <w:tc>
          <w:tcPr>
            <w:tcW w:w="8542" w:type="dxa"/>
          </w:tcPr>
          <w:p w14:paraId="3916A4A8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fldChar w:fldCharType="begin"/>
            </w:r>
            <w:r w:rsidRPr="003B3B35">
              <w:rPr>
                <w:rFonts w:asciiTheme="minorHAnsi" w:hAnsiTheme="minorHAnsi" w:cstheme="minorHAnsi"/>
              </w:rPr>
              <w:instrText>MACROBUTTON NoMacro If you have had more than 5 jobs</w:instrText>
            </w:r>
            <w:r w:rsidRPr="003B3B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54771" w:rsidRPr="003B3B35" w14:paraId="07BEC7CA" w14:textId="77777777">
        <w:trPr>
          <w:gridAfter w:val="1"/>
          <w:wAfter w:w="8542" w:type="dxa"/>
          <w:tblCellSpacing w:w="42" w:type="dxa"/>
        </w:trPr>
        <w:tc>
          <w:tcPr>
            <w:tcW w:w="2020" w:type="dxa"/>
          </w:tcPr>
          <w:p w14:paraId="7F2DF7AD" w14:textId="77777777" w:rsidR="00B54771" w:rsidRPr="003B3B35" w:rsidRDefault="00B5477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2009 to 2009</w:t>
            </w:r>
          </w:p>
        </w:tc>
        <w:tc>
          <w:tcPr>
            <w:tcW w:w="3760" w:type="dxa"/>
          </w:tcPr>
          <w:p w14:paraId="2183A9A0" w14:textId="77777777" w:rsidR="00B54771" w:rsidRPr="003B3B35" w:rsidRDefault="00B54771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TVR Computers</w:t>
            </w:r>
          </w:p>
        </w:tc>
        <w:tc>
          <w:tcPr>
            <w:tcW w:w="5681" w:type="dxa"/>
          </w:tcPr>
          <w:p w14:paraId="530F29AE" w14:textId="77777777" w:rsidR="00B54771" w:rsidRPr="003B3B35" w:rsidRDefault="00B54771" w:rsidP="00B5477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IT Technician</w:t>
            </w:r>
          </w:p>
        </w:tc>
      </w:tr>
      <w:tr w:rsidR="00613A16" w:rsidRPr="003B3B35" w14:paraId="2DADC4C3" w14:textId="77777777">
        <w:trPr>
          <w:gridAfter w:val="1"/>
          <w:wAfter w:w="8542" w:type="dxa"/>
          <w:tblCellSpacing w:w="42" w:type="dxa"/>
        </w:trPr>
        <w:tc>
          <w:tcPr>
            <w:tcW w:w="2020" w:type="dxa"/>
          </w:tcPr>
          <w:p w14:paraId="3D03401D" w14:textId="77777777" w:rsidR="00613A16" w:rsidRPr="003B3B35" w:rsidRDefault="00B54771" w:rsidP="00B5477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2006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2006</w:t>
            </w:r>
          </w:p>
        </w:tc>
        <w:tc>
          <w:tcPr>
            <w:tcW w:w="3760" w:type="dxa"/>
          </w:tcPr>
          <w:p w14:paraId="40BF670F" w14:textId="77777777" w:rsidR="00613A16" w:rsidRPr="003B3B35" w:rsidRDefault="00B54771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IT Outlook (Temp)</w:t>
            </w:r>
          </w:p>
        </w:tc>
        <w:tc>
          <w:tcPr>
            <w:tcW w:w="5681" w:type="dxa"/>
          </w:tcPr>
          <w:p w14:paraId="09E19214" w14:textId="77777777" w:rsidR="00613A16" w:rsidRPr="003B3B35" w:rsidRDefault="00B5477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IT Technician</w:t>
            </w:r>
          </w:p>
        </w:tc>
      </w:tr>
    </w:tbl>
    <w:p w14:paraId="7E6228DB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0" w:type="auto"/>
        <w:tblCellSpacing w:w="42" w:type="dxa"/>
        <w:tblLook w:val="0000" w:firstRow="0" w:lastRow="0" w:firstColumn="0" w:lastColumn="0" w:noHBand="0" w:noVBand="0"/>
      </w:tblPr>
      <w:tblGrid>
        <w:gridCol w:w="2019"/>
        <w:gridCol w:w="8003"/>
      </w:tblGrid>
      <w:tr w:rsidR="00613A16" w:rsidRPr="003B3B35" w14:paraId="4F85E102" w14:textId="77777777" w:rsidTr="00C33A66">
        <w:trPr>
          <w:cantSplit/>
          <w:tblCellSpacing w:w="42" w:type="dxa"/>
        </w:trPr>
        <w:tc>
          <w:tcPr>
            <w:tcW w:w="9854" w:type="dxa"/>
            <w:gridSpan w:val="2"/>
          </w:tcPr>
          <w:p w14:paraId="16C6465B" w14:textId="77777777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Academic Information</w:t>
            </w:r>
          </w:p>
        </w:tc>
      </w:tr>
      <w:tr w:rsidR="00613A16" w:rsidRPr="003B3B35" w14:paraId="6EDF130F" w14:textId="77777777" w:rsidTr="00C33A66">
        <w:trPr>
          <w:tblCellSpacing w:w="42" w:type="dxa"/>
        </w:trPr>
        <w:tc>
          <w:tcPr>
            <w:tcW w:w="1893" w:type="dxa"/>
          </w:tcPr>
          <w:p w14:paraId="5E15DC4C" w14:textId="77777777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Tertiary</w:t>
            </w:r>
          </w:p>
          <w:p w14:paraId="07B12FE5" w14:textId="77777777" w:rsidR="00613A16" w:rsidRPr="003B3B35" w:rsidRDefault="00383AD6" w:rsidP="00383AD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2007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2008</w:t>
            </w:r>
          </w:p>
        </w:tc>
        <w:tc>
          <w:tcPr>
            <w:tcW w:w="7877" w:type="dxa"/>
          </w:tcPr>
          <w:p w14:paraId="33872754" w14:textId="77777777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fldChar w:fldCharType="begin"/>
            </w:r>
            <w:r w:rsidRPr="003B3B35">
              <w:rPr>
                <w:rFonts w:asciiTheme="minorHAnsi" w:hAnsiTheme="minorHAnsi" w:cstheme="minorHAnsi"/>
              </w:rPr>
              <w:instrText>MACROBUTTON NoMacro Diploma Information Technology</w:instrText>
            </w:r>
            <w:r w:rsidRPr="003B3B35">
              <w:rPr>
                <w:rFonts w:asciiTheme="minorHAnsi" w:hAnsiTheme="minorHAnsi" w:cstheme="minorHAnsi"/>
              </w:rPr>
              <w:fldChar w:fldCharType="end"/>
            </w:r>
            <w:r w:rsidR="0029238C" w:rsidRPr="003B3B35">
              <w:rPr>
                <w:rFonts w:asciiTheme="minorHAnsi" w:hAnsiTheme="minorHAnsi" w:cstheme="minorHAnsi"/>
              </w:rPr>
              <w:t xml:space="preserve"> (Software Developer)</w:t>
            </w:r>
          </w:p>
          <w:p w14:paraId="62FC91C3" w14:textId="77777777" w:rsidR="00613A16" w:rsidRPr="003B3B35" w:rsidRDefault="0029238C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Varsity College, Cape Town</w:t>
            </w:r>
          </w:p>
          <w:p w14:paraId="0E70D44A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198CC452" w14:textId="77777777" w:rsidR="0029238C" w:rsidRPr="003B3B35" w:rsidRDefault="00613A16" w:rsidP="0029238C">
            <w:pPr>
              <w:pStyle w:val="Heading4"/>
              <w:rPr>
                <w:rFonts w:asciiTheme="minorHAnsi" w:hAnsiTheme="minorHAnsi" w:cstheme="minorHAnsi"/>
                <w:i w:val="0"/>
              </w:rPr>
            </w:pPr>
            <w:r w:rsidRPr="003B3B35">
              <w:rPr>
                <w:rFonts w:asciiTheme="minorHAnsi" w:hAnsiTheme="minorHAnsi" w:cstheme="minorHAnsi"/>
                <w:i w:val="0"/>
              </w:rPr>
              <w:t xml:space="preserve">Subjects:  </w:t>
            </w:r>
          </w:p>
          <w:p w14:paraId="4854426C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System Analysis and Design</w:t>
            </w:r>
          </w:p>
          <w:p w14:paraId="638511C2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Programming 101 &amp; 102 (Introduction &amp; Amateur)</w:t>
            </w:r>
          </w:p>
          <w:p w14:paraId="0307283B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Programming 201 and 202 (Intermediate &amp; Advanced)</w:t>
            </w:r>
          </w:p>
          <w:p w14:paraId="449F105D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IT Project Management</w:t>
            </w:r>
          </w:p>
          <w:p w14:paraId="25438AB8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Programming, Logic and Design</w:t>
            </w:r>
          </w:p>
          <w:p w14:paraId="2B2D718A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Web Development</w:t>
            </w:r>
          </w:p>
          <w:p w14:paraId="0969738F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Visual Basic and Asp.Net</w:t>
            </w:r>
          </w:p>
          <w:p w14:paraId="2D82DFCF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Database (SQL Express 2005)</w:t>
            </w:r>
          </w:p>
          <w:p w14:paraId="10D0DE25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Business Information Systems</w:t>
            </w:r>
          </w:p>
          <w:p w14:paraId="37E6F208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Business Communication</w:t>
            </w:r>
          </w:p>
          <w:p w14:paraId="31DFE669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 xml:space="preserve">End User Computing </w:t>
            </w:r>
          </w:p>
          <w:p w14:paraId="75972B40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 xml:space="preserve">Analytical Techniques </w:t>
            </w:r>
          </w:p>
          <w:p w14:paraId="43631FAD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Business Practice and Entrepreneurship</w:t>
            </w:r>
          </w:p>
          <w:p w14:paraId="4CC2F934" w14:textId="77777777" w:rsidR="00613A16" w:rsidRPr="003B3B35" w:rsidRDefault="00613A16" w:rsidP="0029238C">
            <w:pPr>
              <w:rPr>
                <w:rFonts w:asciiTheme="minorHAnsi" w:hAnsiTheme="minorHAnsi" w:cstheme="minorHAnsi"/>
              </w:rPr>
            </w:pPr>
          </w:p>
        </w:tc>
      </w:tr>
      <w:tr w:rsidR="00613A16" w:rsidRPr="003B3B35" w14:paraId="5241FADD" w14:textId="77777777" w:rsidTr="00C33A66">
        <w:trPr>
          <w:tblCellSpacing w:w="42" w:type="dxa"/>
        </w:trPr>
        <w:tc>
          <w:tcPr>
            <w:tcW w:w="1893" w:type="dxa"/>
          </w:tcPr>
          <w:p w14:paraId="7EEB181D" w14:textId="77777777" w:rsidR="00613A16" w:rsidRPr="003B3B35" w:rsidRDefault="007922C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Matric</w:t>
            </w:r>
          </w:p>
          <w:p w14:paraId="1C08FF82" w14:textId="77777777" w:rsidR="00613A16" w:rsidRPr="003B3B35" w:rsidRDefault="00D06B93" w:rsidP="00383AD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200</w:t>
            </w:r>
            <w:r w:rsidR="00383AD6" w:rsidRPr="003B3B35">
              <w:rPr>
                <w:rFonts w:asciiTheme="minorHAnsi" w:hAnsiTheme="minorHAnsi" w:cstheme="minorHAnsi"/>
              </w:rPr>
              <w:t>6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200</w:t>
            </w:r>
            <w:r w:rsidR="00383AD6" w:rsidRPr="003B3B3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77" w:type="dxa"/>
          </w:tcPr>
          <w:p w14:paraId="203ED227" w14:textId="77777777" w:rsidR="00613A16" w:rsidRPr="003B3B35" w:rsidRDefault="00D06B93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Matric</w:t>
            </w:r>
          </w:p>
          <w:p w14:paraId="2510F74A" w14:textId="77777777" w:rsidR="00613A16" w:rsidRPr="003B3B35" w:rsidRDefault="00D06B93">
            <w:p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Northlink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 College, Cape Town</w:t>
            </w:r>
          </w:p>
          <w:p w14:paraId="16EB928C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6661D555" w14:textId="77777777" w:rsidR="00D06B93" w:rsidRPr="003B3B35" w:rsidRDefault="00613A16" w:rsidP="00AB0950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Subjects:  </w:t>
            </w:r>
            <w:r w:rsidR="00D06B93" w:rsidRPr="003B3B35">
              <w:rPr>
                <w:rFonts w:asciiTheme="minorHAnsi" w:hAnsiTheme="minorHAnsi" w:cstheme="minorHAnsi"/>
              </w:rPr>
              <w:t>English (1st)</w:t>
            </w:r>
            <w:r w:rsidR="00AB0950" w:rsidRPr="003B3B35">
              <w:rPr>
                <w:rFonts w:asciiTheme="minorHAnsi" w:hAnsiTheme="minorHAnsi" w:cstheme="minorHAnsi"/>
              </w:rPr>
              <w:t xml:space="preserve">, </w:t>
            </w:r>
            <w:r w:rsidR="00D06B93" w:rsidRPr="003B3B35">
              <w:rPr>
                <w:rFonts w:asciiTheme="minorHAnsi" w:hAnsiTheme="minorHAnsi" w:cstheme="minorHAnsi"/>
              </w:rPr>
              <w:t>Afrikaans (2nd)</w:t>
            </w:r>
            <w:r w:rsidR="00AB0950" w:rsidRPr="003B3B35">
              <w:rPr>
                <w:rFonts w:asciiTheme="minorHAnsi" w:hAnsiTheme="minorHAnsi" w:cstheme="minorHAnsi"/>
              </w:rPr>
              <w:t xml:space="preserve">, Office Practice, Computer Practice, Economic and Legal, </w:t>
            </w:r>
            <w:r w:rsidR="00D06B93" w:rsidRPr="003B3B35">
              <w:rPr>
                <w:rFonts w:asciiTheme="minorHAnsi" w:hAnsiTheme="minorHAnsi" w:cstheme="minorHAnsi"/>
              </w:rPr>
              <w:t>Business Management</w:t>
            </w:r>
          </w:p>
        </w:tc>
      </w:tr>
    </w:tbl>
    <w:tbl>
      <w:tblPr>
        <w:tblpPr w:leftFromText="180" w:rightFromText="180" w:vertAnchor="text" w:horzAnchor="margin" w:tblpXSpec="center" w:tblpY="794"/>
        <w:tblW w:w="0" w:type="auto"/>
        <w:tblCellSpacing w:w="42" w:type="dxa"/>
        <w:tblLook w:val="0000" w:firstRow="0" w:lastRow="0" w:firstColumn="0" w:lastColumn="0" w:noHBand="0" w:noVBand="0"/>
      </w:tblPr>
      <w:tblGrid>
        <w:gridCol w:w="1981"/>
        <w:gridCol w:w="84"/>
        <w:gridCol w:w="89"/>
        <w:gridCol w:w="2841"/>
        <w:gridCol w:w="2883"/>
        <w:gridCol w:w="2144"/>
      </w:tblGrid>
      <w:tr w:rsidR="00C33A66" w:rsidRPr="003B3B35" w14:paraId="215843C1" w14:textId="77777777" w:rsidTr="00C33A66">
        <w:trPr>
          <w:cantSplit/>
          <w:tblCellSpacing w:w="42" w:type="dxa"/>
        </w:trPr>
        <w:tc>
          <w:tcPr>
            <w:tcW w:w="9854" w:type="dxa"/>
            <w:gridSpan w:val="6"/>
          </w:tcPr>
          <w:p w14:paraId="4841DA15" w14:textId="77777777" w:rsidR="00C33A66" w:rsidRPr="003B3B35" w:rsidRDefault="00C33A66" w:rsidP="00C33A6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Supplementary Courses / Certifications</w:t>
            </w:r>
          </w:p>
        </w:tc>
      </w:tr>
      <w:tr w:rsidR="00C33A66" w:rsidRPr="003B3B35" w14:paraId="195DA659" w14:textId="77777777" w:rsidTr="00C33A66">
        <w:trPr>
          <w:trHeight w:val="260"/>
          <w:tblCellSpacing w:w="42" w:type="dxa"/>
        </w:trPr>
        <w:tc>
          <w:tcPr>
            <w:tcW w:w="1939" w:type="dxa"/>
            <w:gridSpan w:val="2"/>
          </w:tcPr>
          <w:p w14:paraId="522BFAB6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  <w:color w:val="000000"/>
              </w:rPr>
            </w:pPr>
            <w:r w:rsidRPr="003B3B35">
              <w:rPr>
                <w:rFonts w:asciiTheme="minorHAnsi" w:hAnsiTheme="minorHAnsi" w:cstheme="minorHAnsi"/>
                <w:color w:val="000000"/>
              </w:rPr>
              <w:t>Date</w:t>
            </w:r>
          </w:p>
        </w:tc>
        <w:tc>
          <w:tcPr>
            <w:tcW w:w="2846" w:type="dxa"/>
            <w:gridSpan w:val="2"/>
          </w:tcPr>
          <w:p w14:paraId="7C3DE969" w14:textId="77777777" w:rsidR="00C33A66" w:rsidRPr="003B3B35" w:rsidRDefault="00C33A66" w:rsidP="00C33A66">
            <w:pPr>
              <w:rPr>
                <w:rFonts w:asciiTheme="minorHAnsi" w:hAnsiTheme="minorHAnsi" w:cstheme="minorHAnsi"/>
                <w:color w:val="000000"/>
              </w:rPr>
            </w:pPr>
            <w:r w:rsidRPr="003B3B35">
              <w:rPr>
                <w:rFonts w:asciiTheme="minorHAnsi" w:hAnsiTheme="minorHAnsi" w:cstheme="minorHAnsi"/>
                <w:color w:val="000000"/>
              </w:rPr>
              <w:t>Course Completed</w:t>
            </w:r>
          </w:p>
        </w:tc>
        <w:tc>
          <w:tcPr>
            <w:tcW w:w="2799" w:type="dxa"/>
          </w:tcPr>
          <w:p w14:paraId="6E30646B" w14:textId="77777777" w:rsidR="00C33A66" w:rsidRPr="003B3B35" w:rsidRDefault="00C33A66" w:rsidP="00C33A66">
            <w:pPr>
              <w:rPr>
                <w:rFonts w:asciiTheme="minorHAnsi" w:hAnsiTheme="minorHAnsi" w:cstheme="minorHAnsi"/>
                <w:color w:val="000000"/>
              </w:rPr>
            </w:pPr>
            <w:r w:rsidRPr="003B3B35">
              <w:rPr>
                <w:rFonts w:asciiTheme="minorHAnsi" w:hAnsiTheme="minorHAnsi" w:cstheme="minorHAnsi"/>
                <w:color w:val="000000"/>
              </w:rPr>
              <w:t>Institution</w:t>
            </w:r>
          </w:p>
        </w:tc>
        <w:tc>
          <w:tcPr>
            <w:tcW w:w="2018" w:type="dxa"/>
          </w:tcPr>
          <w:p w14:paraId="51893FB3" w14:textId="77777777" w:rsidR="00C33A66" w:rsidRPr="003B3B35" w:rsidRDefault="00C33A66" w:rsidP="00C33A66">
            <w:pPr>
              <w:rPr>
                <w:rFonts w:asciiTheme="minorHAnsi" w:hAnsiTheme="minorHAnsi" w:cstheme="minorHAnsi"/>
                <w:color w:val="000000"/>
              </w:rPr>
            </w:pPr>
            <w:r w:rsidRPr="003B3B35">
              <w:rPr>
                <w:rFonts w:asciiTheme="minorHAnsi" w:hAnsiTheme="minorHAnsi" w:cstheme="minorHAnsi"/>
                <w:color w:val="000000"/>
              </w:rPr>
              <w:t>Duration</w:t>
            </w:r>
          </w:p>
        </w:tc>
      </w:tr>
      <w:tr w:rsidR="00C33A66" w:rsidRPr="003B3B35" w14:paraId="0D81A36A" w14:textId="77777777" w:rsidTr="00C33A66">
        <w:trPr>
          <w:trHeight w:val="257"/>
          <w:tblCellSpacing w:w="42" w:type="dxa"/>
        </w:trPr>
        <w:tc>
          <w:tcPr>
            <w:tcW w:w="1939" w:type="dxa"/>
            <w:gridSpan w:val="2"/>
          </w:tcPr>
          <w:p w14:paraId="38C36286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Current</w:t>
            </w:r>
          </w:p>
        </w:tc>
        <w:tc>
          <w:tcPr>
            <w:tcW w:w="2846" w:type="dxa"/>
            <w:gridSpan w:val="2"/>
          </w:tcPr>
          <w:p w14:paraId="3AA77F61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Many Online Courses</w:t>
            </w:r>
          </w:p>
        </w:tc>
        <w:tc>
          <w:tcPr>
            <w:tcW w:w="2799" w:type="dxa"/>
          </w:tcPr>
          <w:p w14:paraId="46CE77C4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Online</w:t>
            </w:r>
          </w:p>
        </w:tc>
        <w:tc>
          <w:tcPr>
            <w:tcW w:w="2018" w:type="dxa"/>
          </w:tcPr>
          <w:p w14:paraId="79D577A3" w14:textId="716FB007" w:rsidR="00C33A66" w:rsidRPr="003B3B35" w:rsidRDefault="00231E33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5</w:t>
            </w:r>
            <w:r w:rsidR="00C33A66" w:rsidRPr="003B3B35">
              <w:rPr>
                <w:rFonts w:asciiTheme="minorHAnsi" w:hAnsiTheme="minorHAnsi" w:cstheme="minorHAnsi"/>
              </w:rPr>
              <w:t xml:space="preserve"> Years</w:t>
            </w:r>
          </w:p>
          <w:p w14:paraId="0D5B9577" w14:textId="77777777" w:rsidR="005069EC" w:rsidRPr="003B3B35" w:rsidRDefault="005069EC" w:rsidP="00C33A66">
            <w:pPr>
              <w:rPr>
                <w:rFonts w:asciiTheme="minorHAnsi" w:hAnsiTheme="minorHAnsi" w:cstheme="minorHAnsi"/>
              </w:rPr>
            </w:pPr>
          </w:p>
        </w:tc>
      </w:tr>
      <w:tr w:rsidR="00C33A66" w:rsidRPr="003B3B35" w14:paraId="22DDAE2C" w14:textId="77777777" w:rsidTr="00C33A66">
        <w:trPr>
          <w:cantSplit/>
          <w:tblCellSpacing w:w="42" w:type="dxa"/>
        </w:trPr>
        <w:tc>
          <w:tcPr>
            <w:tcW w:w="9854" w:type="dxa"/>
            <w:gridSpan w:val="6"/>
          </w:tcPr>
          <w:p w14:paraId="4166E14A" w14:textId="77777777" w:rsidR="00C33A66" w:rsidRPr="003B3B35" w:rsidRDefault="00C33A66" w:rsidP="00C33A6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Other Interests and Hobbies</w:t>
            </w:r>
          </w:p>
        </w:tc>
      </w:tr>
      <w:tr w:rsidR="00C33A66" w:rsidRPr="003B3B35" w14:paraId="4038D03D" w14:textId="77777777" w:rsidTr="00C33A66">
        <w:trPr>
          <w:tblCellSpacing w:w="42" w:type="dxa"/>
        </w:trPr>
        <w:tc>
          <w:tcPr>
            <w:tcW w:w="1855" w:type="dxa"/>
          </w:tcPr>
          <w:p w14:paraId="2D6FA31B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Hobbies</w:t>
            </w:r>
          </w:p>
        </w:tc>
        <w:tc>
          <w:tcPr>
            <w:tcW w:w="7915" w:type="dxa"/>
            <w:gridSpan w:val="5"/>
          </w:tcPr>
          <w:p w14:paraId="2ED10379" w14:textId="77777777" w:rsidR="00C33A66" w:rsidRPr="003B3B35" w:rsidRDefault="00C33A66" w:rsidP="00C33A66">
            <w:pPr>
              <w:pStyle w:val="Header"/>
              <w:numPr>
                <w:ilvl w:val="0"/>
                <w:numId w:val="1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Coding</w:t>
            </w:r>
          </w:p>
          <w:p w14:paraId="237F096F" w14:textId="77777777" w:rsidR="00C33A66" w:rsidRPr="003B3B35" w:rsidRDefault="00C33A66" w:rsidP="00C33A66">
            <w:pPr>
              <w:pStyle w:val="Header"/>
              <w:numPr>
                <w:ilvl w:val="0"/>
                <w:numId w:val="1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Gaming</w:t>
            </w:r>
          </w:p>
          <w:p w14:paraId="5B999DF2" w14:textId="77777777" w:rsidR="00C33A66" w:rsidRPr="003B3B35" w:rsidRDefault="00C33A66" w:rsidP="00C33A66">
            <w:pPr>
              <w:pStyle w:val="Header"/>
              <w:numPr>
                <w:ilvl w:val="0"/>
                <w:numId w:val="1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Researching</w:t>
            </w:r>
          </w:p>
          <w:p w14:paraId="2F4D36B7" w14:textId="77777777" w:rsidR="00C33A66" w:rsidRPr="003B3B35" w:rsidRDefault="00C33A66" w:rsidP="00C33A66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</w:tc>
      </w:tr>
      <w:tr w:rsidR="00C33A66" w:rsidRPr="003B3B35" w14:paraId="4487808F" w14:textId="77777777" w:rsidTr="00C33A66">
        <w:trPr>
          <w:cantSplit/>
          <w:tblCellSpacing w:w="42" w:type="dxa"/>
        </w:trPr>
        <w:tc>
          <w:tcPr>
            <w:tcW w:w="9854" w:type="dxa"/>
            <w:gridSpan w:val="6"/>
          </w:tcPr>
          <w:p w14:paraId="5E99921E" w14:textId="77777777" w:rsidR="00C33A66" w:rsidRPr="003B3B35" w:rsidRDefault="00C33A66" w:rsidP="00C33A6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References</w:t>
            </w:r>
          </w:p>
        </w:tc>
      </w:tr>
      <w:tr w:rsidR="00C33A66" w:rsidRPr="003B3B35" w14:paraId="1662714F" w14:textId="77777777" w:rsidTr="00C33A66">
        <w:trPr>
          <w:tblCellSpacing w:w="42" w:type="dxa"/>
        </w:trPr>
        <w:tc>
          <w:tcPr>
            <w:tcW w:w="2028" w:type="dxa"/>
            <w:gridSpan w:val="3"/>
          </w:tcPr>
          <w:p w14:paraId="1D5BCADD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Dawie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 Geldenhuys</w:t>
            </w:r>
          </w:p>
        </w:tc>
        <w:tc>
          <w:tcPr>
            <w:tcW w:w="7742" w:type="dxa"/>
            <w:gridSpan w:val="3"/>
          </w:tcPr>
          <w:p w14:paraId="65823CC0" w14:textId="77777777" w:rsidR="00204F00" w:rsidRPr="003B3B35" w:rsidRDefault="00204F00" w:rsidP="00204F00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I.T Manager</w:t>
            </w:r>
          </w:p>
          <w:p w14:paraId="506181FE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ROI Media/ROI Digital</w:t>
            </w:r>
          </w:p>
          <w:p w14:paraId="47C4CADC" w14:textId="77777777" w:rsidR="00204F00" w:rsidRPr="003B3B35" w:rsidRDefault="00204F00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Manager</w:t>
            </w:r>
          </w:p>
          <w:p w14:paraId="63A72EBD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lastRenderedPageBreak/>
              <w:t>Cel</w:t>
            </w:r>
            <w:proofErr w:type="spellEnd"/>
            <w:r w:rsidRPr="003B3B35">
              <w:rPr>
                <w:rFonts w:asciiTheme="minorHAnsi" w:hAnsiTheme="minorHAnsi" w:cstheme="minorHAnsi"/>
              </w:rPr>
              <w:t>: +27 73 549 1882</w:t>
            </w:r>
          </w:p>
          <w:p w14:paraId="1FB8FA2E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</w:p>
        </w:tc>
      </w:tr>
      <w:tr w:rsidR="00C33A66" w:rsidRPr="003B3B35" w14:paraId="6959B59B" w14:textId="77777777" w:rsidTr="00C33A66">
        <w:trPr>
          <w:tblCellSpacing w:w="42" w:type="dxa"/>
        </w:trPr>
        <w:tc>
          <w:tcPr>
            <w:tcW w:w="2028" w:type="dxa"/>
            <w:gridSpan w:val="3"/>
          </w:tcPr>
          <w:p w14:paraId="59A198D2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lastRenderedPageBreak/>
              <w:t xml:space="preserve">Chantel </w:t>
            </w:r>
            <w:proofErr w:type="spellStart"/>
            <w:r w:rsidRPr="003B3B35">
              <w:rPr>
                <w:rFonts w:asciiTheme="minorHAnsi" w:hAnsiTheme="minorHAnsi" w:cstheme="minorHAnsi"/>
              </w:rPr>
              <w:t>Berril</w:t>
            </w:r>
            <w:proofErr w:type="spellEnd"/>
          </w:p>
        </w:tc>
        <w:tc>
          <w:tcPr>
            <w:tcW w:w="7742" w:type="dxa"/>
            <w:gridSpan w:val="3"/>
          </w:tcPr>
          <w:p w14:paraId="2770A82D" w14:textId="77777777" w:rsidR="00204F00" w:rsidRPr="003B3B35" w:rsidRDefault="00204F00" w:rsidP="00204F00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Head of Operations/ </w:t>
            </w:r>
            <w:proofErr w:type="spellStart"/>
            <w:r w:rsidRPr="003B3B35">
              <w:rPr>
                <w:rFonts w:asciiTheme="minorHAnsi" w:hAnsiTheme="minorHAnsi" w:cstheme="minorHAnsi"/>
              </w:rPr>
              <w:t>HoD</w:t>
            </w:r>
            <w:proofErr w:type="spellEnd"/>
          </w:p>
          <w:p w14:paraId="27F091CD" w14:textId="77777777" w:rsidR="00204F00" w:rsidRPr="003B3B35" w:rsidRDefault="00204F00" w:rsidP="00204F00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ROI Digital</w:t>
            </w:r>
          </w:p>
          <w:p w14:paraId="53163BF0" w14:textId="77777777" w:rsidR="00204F00" w:rsidRPr="003B3B35" w:rsidRDefault="00204F00" w:rsidP="00204F00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Main Freelancer Contact</w:t>
            </w:r>
          </w:p>
          <w:p w14:paraId="1706578F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Cel</w:t>
            </w:r>
            <w:proofErr w:type="spellEnd"/>
            <w:r w:rsidRPr="003B3B35">
              <w:rPr>
                <w:rFonts w:asciiTheme="minorHAnsi" w:hAnsiTheme="minorHAnsi" w:cstheme="minorHAnsi"/>
              </w:rPr>
              <w:t>: +27 72 858 3687</w:t>
            </w:r>
          </w:p>
        </w:tc>
      </w:tr>
    </w:tbl>
    <w:p w14:paraId="3198DF0A" w14:textId="77777777" w:rsidR="00613A16" w:rsidRPr="003B3B35" w:rsidRDefault="00613A16">
      <w:pPr>
        <w:rPr>
          <w:rFonts w:asciiTheme="minorHAnsi" w:hAnsiTheme="minorHAnsi" w:cstheme="minorHAnsi"/>
        </w:rPr>
      </w:pPr>
    </w:p>
    <w:p w14:paraId="50B15368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0" w:type="auto"/>
        <w:tblCellSpacing w:w="42" w:type="dxa"/>
        <w:tblLook w:val="0000" w:firstRow="0" w:lastRow="0" w:firstColumn="0" w:lastColumn="0" w:noHBand="0" w:noVBand="0"/>
      </w:tblPr>
      <w:tblGrid>
        <w:gridCol w:w="10022"/>
      </w:tblGrid>
      <w:tr w:rsidR="00613A16" w:rsidRPr="003B3B35" w14:paraId="5E5A701B" w14:textId="77777777">
        <w:trPr>
          <w:cantSplit/>
          <w:tblCellSpacing w:w="42" w:type="dxa"/>
        </w:trPr>
        <w:tc>
          <w:tcPr>
            <w:tcW w:w="9884" w:type="dxa"/>
          </w:tcPr>
          <w:p w14:paraId="3DD98F47" w14:textId="77777777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Appendix</w:t>
            </w:r>
          </w:p>
        </w:tc>
      </w:tr>
    </w:tbl>
    <w:p w14:paraId="72558D5F" w14:textId="6CE7E0E3" w:rsidR="00613A16" w:rsidRPr="003B3B35" w:rsidRDefault="00613A16">
      <w:pPr>
        <w:rPr>
          <w:rFonts w:asciiTheme="minorHAnsi" w:hAnsiTheme="minorHAnsi" w:cstheme="minorHAnsi"/>
        </w:rPr>
      </w:pPr>
      <w:r w:rsidRPr="003B3B35">
        <w:rPr>
          <w:rFonts w:asciiTheme="minorHAnsi" w:hAnsiTheme="minorHAnsi" w:cstheme="minorHAnsi"/>
        </w:rPr>
        <w:t xml:space="preserve">Below is a brief outline of some of the projects that I have been involved in.  I would welcome the opportunity of discussing these projects with you in person.   </w:t>
      </w:r>
    </w:p>
    <w:p w14:paraId="3ECE626D" w14:textId="77777777" w:rsidR="00F76DB4" w:rsidRPr="003B3B35" w:rsidRDefault="00F76DB4">
      <w:pPr>
        <w:rPr>
          <w:rFonts w:asciiTheme="minorHAnsi" w:hAnsiTheme="minorHAnsi" w:cstheme="minorHAnsi"/>
        </w:rPr>
      </w:pPr>
    </w:p>
    <w:p w14:paraId="1B19D935" w14:textId="77777777" w:rsidR="004A2CF8" w:rsidRPr="003B3B35" w:rsidRDefault="004A2CF8">
      <w:pPr>
        <w:rPr>
          <w:rFonts w:asciiTheme="minorHAnsi" w:hAnsiTheme="minorHAnsi" w:cstheme="minorHAnsi"/>
        </w:rPr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391"/>
        <w:gridCol w:w="5616"/>
      </w:tblGrid>
      <w:tr w:rsidR="00613A16" w:rsidRPr="003B3B35" w14:paraId="447B3D31" w14:textId="77777777">
        <w:tc>
          <w:tcPr>
            <w:tcW w:w="2268" w:type="dxa"/>
            <w:shd w:val="clear" w:color="auto" w:fill="000000"/>
          </w:tcPr>
          <w:p w14:paraId="49AE82F2" w14:textId="77777777" w:rsidR="00613A16" w:rsidRPr="003B3B35" w:rsidRDefault="004A2CF8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b/>
                <w:bCs/>
                <w:color w:val="FFFFFF"/>
              </w:rPr>
              <w:t>Handicaps</w:t>
            </w:r>
          </w:p>
        </w:tc>
        <w:tc>
          <w:tcPr>
            <w:tcW w:w="2391" w:type="dxa"/>
            <w:shd w:val="clear" w:color="auto" w:fill="000000"/>
          </w:tcPr>
          <w:p w14:paraId="46E25CB3" w14:textId="77777777" w:rsidR="00613A16" w:rsidRPr="003B3B35" w:rsidRDefault="00613A16">
            <w:pPr>
              <w:rPr>
                <w:rFonts w:asciiTheme="minorHAnsi" w:hAnsiTheme="minorHAnsi" w:cstheme="minorHAnsi"/>
                <w:color w:val="FFFFFF"/>
              </w:rPr>
            </w:pPr>
          </w:p>
        </w:tc>
        <w:tc>
          <w:tcPr>
            <w:tcW w:w="5616" w:type="dxa"/>
            <w:shd w:val="clear" w:color="auto" w:fill="000000"/>
          </w:tcPr>
          <w:p w14:paraId="750B103F" w14:textId="77777777" w:rsidR="00613A16" w:rsidRPr="003B3B35" w:rsidRDefault="004A2CF8" w:rsidP="004A2CF8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color w:val="FFFFFF"/>
              </w:rPr>
              <w:t>Open Origin New</w:t>
            </w:r>
          </w:p>
        </w:tc>
      </w:tr>
      <w:tr w:rsidR="00613A16" w:rsidRPr="003B3B35" w14:paraId="3DB70BEF" w14:textId="77777777">
        <w:trPr>
          <w:cantSplit/>
        </w:trPr>
        <w:tc>
          <w:tcPr>
            <w:tcW w:w="4659" w:type="dxa"/>
            <w:gridSpan w:val="2"/>
          </w:tcPr>
          <w:p w14:paraId="558BEF99" w14:textId="77777777" w:rsidR="00F76DB4" w:rsidRPr="00F76DB4" w:rsidRDefault="00F76DB4" w:rsidP="00F76DB4"/>
          <w:p w14:paraId="3687007D" w14:textId="77777777" w:rsidR="00613A16" w:rsidRPr="003B3B35" w:rsidRDefault="00613A16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Description</w:t>
            </w:r>
          </w:p>
          <w:p w14:paraId="742A9865" w14:textId="77777777" w:rsidR="004A2CF8" w:rsidRPr="003B3B35" w:rsidRDefault="004A2CF8" w:rsidP="004A2CF8">
            <w:pPr>
              <w:rPr>
                <w:rFonts w:asciiTheme="minorHAnsi" w:hAnsiTheme="minorHAnsi" w:cstheme="minorHAnsi"/>
              </w:rPr>
            </w:pPr>
          </w:p>
          <w:p w14:paraId="2125447E" w14:textId="77777777" w:rsidR="004A2CF8" w:rsidRPr="003B3B35" w:rsidRDefault="004A2CF8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New Project Provided by Open Origin</w:t>
            </w:r>
          </w:p>
          <w:p w14:paraId="2DC15B88" w14:textId="77777777" w:rsidR="004A2CF8" w:rsidRPr="003B3B35" w:rsidRDefault="004A2CF8">
            <w:pPr>
              <w:ind w:left="360"/>
              <w:rPr>
                <w:rFonts w:asciiTheme="minorHAnsi" w:hAnsiTheme="minorHAnsi" w:cstheme="minorHAnsi"/>
              </w:rPr>
            </w:pPr>
          </w:p>
          <w:p w14:paraId="6DE14E5D" w14:textId="77777777" w:rsidR="00613A16" w:rsidRPr="003B3B35" w:rsidRDefault="004A2CF8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Fixing the various and multiple problems on the site.</w:t>
            </w:r>
          </w:p>
          <w:p w14:paraId="77883D71" w14:textId="77777777" w:rsidR="00613A16" w:rsidRPr="003B3B35" w:rsidRDefault="00613A16" w:rsidP="004A2CF8">
            <w:pPr>
              <w:rPr>
                <w:rFonts w:asciiTheme="minorHAnsi" w:hAnsiTheme="minorHAnsi" w:cstheme="minorHAnsi"/>
              </w:rPr>
            </w:pPr>
          </w:p>
          <w:p w14:paraId="40AA1B66" w14:textId="77777777" w:rsidR="004A2CF8" w:rsidRPr="003B3B35" w:rsidRDefault="004A2CF8" w:rsidP="004A2CF8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Technologies used</w:t>
            </w:r>
          </w:p>
          <w:p w14:paraId="58EA01ED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HTML5</w:t>
            </w:r>
          </w:p>
          <w:p w14:paraId="2458D431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CSS3 / SASS</w:t>
            </w:r>
          </w:p>
          <w:p w14:paraId="7ED10F46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PHP</w:t>
            </w:r>
          </w:p>
          <w:p w14:paraId="3543E877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Javascript</w:t>
            </w:r>
            <w:proofErr w:type="spellEnd"/>
          </w:p>
          <w:p w14:paraId="0939F6C6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Joomla</w:t>
            </w:r>
          </w:p>
          <w:p w14:paraId="0FBCBFBB" w14:textId="77777777" w:rsidR="004A2CF8" w:rsidRPr="003B3B35" w:rsidRDefault="004A2CF8" w:rsidP="004A2CF8">
            <w:pPr>
              <w:rPr>
                <w:rFonts w:asciiTheme="minorHAnsi" w:hAnsiTheme="minorHAnsi" w:cstheme="minorHAnsi"/>
              </w:rPr>
            </w:pPr>
          </w:p>
          <w:p w14:paraId="57142C71" w14:textId="77777777" w:rsidR="004A2CF8" w:rsidRPr="003B3B35" w:rsidRDefault="0063536A" w:rsidP="004A2CF8">
            <w:pPr>
              <w:ind w:left="360"/>
              <w:rPr>
                <w:rFonts w:asciiTheme="minorHAnsi" w:hAnsiTheme="minorHAnsi" w:cstheme="minorHAnsi"/>
              </w:rPr>
            </w:pPr>
            <w:hyperlink r:id="rId9" w:history="1">
              <w:r w:rsidR="004A2CF8" w:rsidRPr="003B3B35">
                <w:rPr>
                  <w:rStyle w:val="Hyperlink"/>
                  <w:rFonts w:asciiTheme="minorHAnsi" w:hAnsiTheme="minorHAnsi" w:cstheme="minorHAnsi"/>
                </w:rPr>
                <w:t>Site</w:t>
              </w:r>
            </w:hyperlink>
          </w:p>
          <w:p w14:paraId="3BF9DE24" w14:textId="77777777" w:rsidR="00613A16" w:rsidRPr="003B3B35" w:rsidRDefault="00613A16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5616" w:type="dxa"/>
          </w:tcPr>
          <w:p w14:paraId="7BCBE4EA" w14:textId="77777777" w:rsidR="00613A16" w:rsidRPr="003B3B35" w:rsidRDefault="00613A16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  <w:p w14:paraId="5819DD0B" w14:textId="77777777" w:rsidR="00613A16" w:rsidRPr="003B3B35" w:rsidRDefault="001604F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0D8B27E8" wp14:editId="2E86B8B6">
                  <wp:extent cx="3429000" cy="2049203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je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04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1C888" w14:textId="77777777" w:rsidR="00613A16" w:rsidRPr="003B3B35" w:rsidRDefault="00613A16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</w:tc>
      </w:tr>
    </w:tbl>
    <w:p w14:paraId="1F23ECF9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p w14:paraId="4046DC55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391"/>
        <w:gridCol w:w="5616"/>
      </w:tblGrid>
      <w:tr w:rsidR="004A2CF8" w:rsidRPr="003B3B35" w14:paraId="3ECF02AB" w14:textId="77777777" w:rsidTr="001476CC">
        <w:tc>
          <w:tcPr>
            <w:tcW w:w="2268" w:type="dxa"/>
            <w:shd w:val="clear" w:color="auto" w:fill="000000"/>
          </w:tcPr>
          <w:p w14:paraId="797F747A" w14:textId="77777777" w:rsidR="004A2CF8" w:rsidRPr="003B3B35" w:rsidRDefault="004A2CF8" w:rsidP="001476CC">
            <w:pPr>
              <w:rPr>
                <w:rFonts w:asciiTheme="minorHAnsi" w:hAnsiTheme="minorHAnsi" w:cstheme="minorHAnsi"/>
                <w:color w:val="FFFFFF"/>
              </w:rPr>
            </w:pPr>
            <w:proofErr w:type="spellStart"/>
            <w:r w:rsidRPr="003B3B35">
              <w:rPr>
                <w:rFonts w:asciiTheme="minorHAnsi" w:hAnsiTheme="minorHAnsi" w:cstheme="minorHAnsi"/>
                <w:b/>
                <w:bCs/>
                <w:color w:val="FFFFFF"/>
              </w:rPr>
              <w:t>Braveart</w:t>
            </w:r>
            <w:proofErr w:type="spellEnd"/>
            <w:r w:rsidRPr="003B3B35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 </w:t>
            </w:r>
          </w:p>
        </w:tc>
        <w:tc>
          <w:tcPr>
            <w:tcW w:w="2391" w:type="dxa"/>
            <w:shd w:val="clear" w:color="auto" w:fill="000000"/>
          </w:tcPr>
          <w:p w14:paraId="29A47717" w14:textId="77777777" w:rsidR="004A2CF8" w:rsidRPr="003B3B35" w:rsidRDefault="004A2CF8" w:rsidP="001476CC">
            <w:pPr>
              <w:rPr>
                <w:rFonts w:asciiTheme="minorHAnsi" w:hAnsiTheme="minorHAnsi" w:cstheme="minorHAnsi"/>
                <w:color w:val="FFFFFF"/>
              </w:rPr>
            </w:pPr>
          </w:p>
        </w:tc>
        <w:tc>
          <w:tcPr>
            <w:tcW w:w="5616" w:type="dxa"/>
            <w:shd w:val="clear" w:color="auto" w:fill="000000"/>
          </w:tcPr>
          <w:p w14:paraId="2579701E" w14:textId="77777777" w:rsidR="004A2CF8" w:rsidRPr="003B3B35" w:rsidRDefault="004A2CF8" w:rsidP="001476CC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color w:val="FFFFFF"/>
              </w:rPr>
              <w:t>Open Origin</w:t>
            </w:r>
          </w:p>
        </w:tc>
      </w:tr>
      <w:tr w:rsidR="004A2CF8" w:rsidRPr="003B3B35" w14:paraId="0E8F1311" w14:textId="77777777" w:rsidTr="001476CC">
        <w:trPr>
          <w:cantSplit/>
        </w:trPr>
        <w:tc>
          <w:tcPr>
            <w:tcW w:w="4659" w:type="dxa"/>
            <w:gridSpan w:val="2"/>
          </w:tcPr>
          <w:p w14:paraId="26A636CF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</w:p>
          <w:p w14:paraId="51917120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Description</w:t>
            </w:r>
          </w:p>
          <w:p w14:paraId="53ADAEDE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491A571C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Project Provided by Open Origin.</w:t>
            </w:r>
          </w:p>
          <w:p w14:paraId="128CAC8F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</w:p>
          <w:p w14:paraId="39C4A631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Custom </w:t>
            </w:r>
            <w:proofErr w:type="spellStart"/>
            <w:r w:rsidRPr="003B3B35">
              <w:rPr>
                <w:rFonts w:asciiTheme="minorHAnsi" w:hAnsiTheme="minorHAnsi" w:cstheme="minorHAnsi"/>
              </w:rPr>
              <w:t>Woocommerce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 Plugin</w:t>
            </w:r>
            <w:r w:rsidR="00DA3CF0" w:rsidRPr="003B3B35">
              <w:rPr>
                <w:rFonts w:asciiTheme="minorHAnsi" w:hAnsiTheme="minorHAnsi" w:cstheme="minorHAnsi"/>
              </w:rPr>
              <w:t xml:space="preserve"> for Users</w:t>
            </w:r>
            <w:r w:rsidRPr="003B3B35">
              <w:rPr>
                <w:rFonts w:asciiTheme="minorHAnsi" w:hAnsiTheme="minorHAnsi" w:cstheme="minorHAnsi"/>
              </w:rPr>
              <w:t xml:space="preserve"> and many other changes and tweaks.</w:t>
            </w:r>
          </w:p>
          <w:p w14:paraId="48288123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54EF05AA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Technologies used</w:t>
            </w:r>
          </w:p>
          <w:p w14:paraId="70B91E73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HTML5</w:t>
            </w:r>
          </w:p>
          <w:p w14:paraId="08D21DDD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CSS3 / SASS</w:t>
            </w:r>
          </w:p>
          <w:p w14:paraId="7FD052F7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Javascript</w:t>
            </w:r>
            <w:proofErr w:type="spellEnd"/>
          </w:p>
          <w:p w14:paraId="760BC9F5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Wordpress</w:t>
            </w:r>
            <w:proofErr w:type="spellEnd"/>
          </w:p>
          <w:p w14:paraId="3D4FC280" w14:textId="77777777" w:rsidR="004A2CF8" w:rsidRPr="003B3B35" w:rsidRDefault="004A2CF8" w:rsidP="001476CC">
            <w:pPr>
              <w:ind w:left="720"/>
              <w:rPr>
                <w:rFonts w:asciiTheme="minorHAnsi" w:hAnsiTheme="minorHAnsi" w:cstheme="minorHAnsi"/>
              </w:rPr>
            </w:pPr>
          </w:p>
          <w:p w14:paraId="37E58423" w14:textId="77777777" w:rsidR="004A2CF8" w:rsidRPr="003B3B35" w:rsidRDefault="0063536A" w:rsidP="001476CC">
            <w:pPr>
              <w:ind w:left="360"/>
              <w:rPr>
                <w:rFonts w:asciiTheme="minorHAnsi" w:hAnsiTheme="minorHAnsi" w:cstheme="minorHAnsi"/>
              </w:rPr>
            </w:pPr>
            <w:hyperlink r:id="rId11" w:history="1">
              <w:r w:rsidR="004A2CF8" w:rsidRPr="003B3B35">
                <w:rPr>
                  <w:rStyle w:val="Hyperlink"/>
                  <w:rFonts w:asciiTheme="minorHAnsi" w:hAnsiTheme="minorHAnsi" w:cstheme="minorHAnsi"/>
                </w:rPr>
                <w:t>Demo</w:t>
              </w:r>
            </w:hyperlink>
          </w:p>
          <w:p w14:paraId="7B0B122C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16" w:type="dxa"/>
          </w:tcPr>
          <w:p w14:paraId="72C50B8E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  <w:p w14:paraId="0C59443F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0168F843" wp14:editId="3308C329">
                  <wp:extent cx="3314700" cy="224428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je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04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BC987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</w:tc>
      </w:tr>
    </w:tbl>
    <w:p w14:paraId="21DB308B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391"/>
        <w:gridCol w:w="5616"/>
      </w:tblGrid>
      <w:tr w:rsidR="004A2CF8" w:rsidRPr="003B3B35" w14:paraId="2C1DFA9E" w14:textId="77777777" w:rsidTr="001476CC">
        <w:tc>
          <w:tcPr>
            <w:tcW w:w="2268" w:type="dxa"/>
            <w:shd w:val="clear" w:color="auto" w:fill="000000"/>
          </w:tcPr>
          <w:p w14:paraId="70E21544" w14:textId="77777777" w:rsidR="004A2CF8" w:rsidRPr="003B3B35" w:rsidRDefault="00CA59DF" w:rsidP="001476CC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b/>
                <w:bCs/>
                <w:color w:val="FFFFFF"/>
              </w:rPr>
              <w:t>Karoo Biking</w:t>
            </w:r>
          </w:p>
        </w:tc>
        <w:tc>
          <w:tcPr>
            <w:tcW w:w="2391" w:type="dxa"/>
            <w:shd w:val="clear" w:color="auto" w:fill="000000"/>
          </w:tcPr>
          <w:p w14:paraId="2C56CA90" w14:textId="77777777" w:rsidR="004A2CF8" w:rsidRPr="003B3B35" w:rsidRDefault="004A2CF8" w:rsidP="001476CC">
            <w:pPr>
              <w:rPr>
                <w:rFonts w:asciiTheme="minorHAnsi" w:hAnsiTheme="minorHAnsi" w:cstheme="minorHAnsi"/>
                <w:color w:val="FFFFFF"/>
              </w:rPr>
            </w:pPr>
          </w:p>
        </w:tc>
        <w:tc>
          <w:tcPr>
            <w:tcW w:w="5616" w:type="dxa"/>
            <w:shd w:val="clear" w:color="auto" w:fill="000000"/>
          </w:tcPr>
          <w:p w14:paraId="18A5CFB4" w14:textId="77777777" w:rsidR="004A2CF8" w:rsidRPr="003B3B35" w:rsidRDefault="004A2CF8" w:rsidP="00CA59DF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color w:val="FFFFFF"/>
              </w:rPr>
              <w:t>Open Origin</w:t>
            </w:r>
            <w:r w:rsidR="00CA59DF" w:rsidRPr="003B3B35">
              <w:rPr>
                <w:rFonts w:asciiTheme="minorHAnsi" w:hAnsiTheme="minorHAnsi" w:cstheme="minorHAnsi"/>
                <w:color w:val="FFFFFF"/>
              </w:rPr>
              <w:t xml:space="preserve"> </w:t>
            </w:r>
          </w:p>
        </w:tc>
      </w:tr>
      <w:tr w:rsidR="004A2CF8" w:rsidRPr="003B3B35" w14:paraId="18A3ED9E" w14:textId="77777777" w:rsidTr="001476CC">
        <w:trPr>
          <w:cantSplit/>
        </w:trPr>
        <w:tc>
          <w:tcPr>
            <w:tcW w:w="4659" w:type="dxa"/>
            <w:gridSpan w:val="2"/>
          </w:tcPr>
          <w:p w14:paraId="15244B27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</w:p>
          <w:p w14:paraId="2C63E326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Description</w:t>
            </w:r>
          </w:p>
          <w:p w14:paraId="0F0DE354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22D6BBAC" w14:textId="77777777" w:rsidR="00CA59DF" w:rsidRPr="003B3B35" w:rsidRDefault="00CA59DF" w:rsidP="00CA59DF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Project Provided by Open Origin.</w:t>
            </w:r>
          </w:p>
          <w:p w14:paraId="22EA8B21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</w:p>
          <w:p w14:paraId="1AE83C12" w14:textId="77777777" w:rsidR="004A2CF8" w:rsidRPr="003B3B35" w:rsidRDefault="00CA59DF" w:rsidP="001476CC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Custom Gravity Forms Modifications and various other changes and tweaks. </w:t>
            </w:r>
          </w:p>
          <w:p w14:paraId="5A55322A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117254DF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Technologies used</w:t>
            </w:r>
          </w:p>
          <w:p w14:paraId="6A2E99CB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HTML5</w:t>
            </w:r>
          </w:p>
          <w:p w14:paraId="18CEF616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CSS3 / SASS</w:t>
            </w:r>
          </w:p>
          <w:p w14:paraId="56C36EB3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PHP</w:t>
            </w:r>
          </w:p>
          <w:p w14:paraId="227AB886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Javascript</w:t>
            </w:r>
            <w:proofErr w:type="spellEnd"/>
          </w:p>
          <w:p w14:paraId="5905AAF2" w14:textId="77777777" w:rsidR="004A2CF8" w:rsidRPr="003B3B35" w:rsidRDefault="009762D9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Wordpress</w:t>
            </w:r>
            <w:proofErr w:type="spellEnd"/>
          </w:p>
          <w:p w14:paraId="497BDD94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2FF06489" w14:textId="77777777" w:rsidR="004A2CF8" w:rsidRPr="003B3B35" w:rsidRDefault="0063536A" w:rsidP="001476CC">
            <w:pPr>
              <w:ind w:left="360"/>
              <w:rPr>
                <w:rFonts w:asciiTheme="minorHAnsi" w:hAnsiTheme="minorHAnsi" w:cstheme="minorHAnsi"/>
              </w:rPr>
            </w:pPr>
            <w:hyperlink r:id="rId13" w:history="1">
              <w:r w:rsidR="004A2CF8" w:rsidRPr="003B3B35">
                <w:rPr>
                  <w:rStyle w:val="Hyperlink"/>
                  <w:rFonts w:asciiTheme="minorHAnsi" w:hAnsiTheme="minorHAnsi" w:cstheme="minorHAnsi"/>
                </w:rPr>
                <w:t>Site</w:t>
              </w:r>
            </w:hyperlink>
          </w:p>
          <w:p w14:paraId="344DB995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5616" w:type="dxa"/>
          </w:tcPr>
          <w:p w14:paraId="24D54C7E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  <w:p w14:paraId="25E43C91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7233C4CC" wp14:editId="4711C7B3">
                  <wp:extent cx="2741501" cy="2049203"/>
                  <wp:effectExtent l="0" t="0" r="190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je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501" cy="204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44265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</w:tc>
      </w:tr>
    </w:tbl>
    <w:p w14:paraId="63DF8077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p w14:paraId="10504CAB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p w14:paraId="739A0420" w14:textId="77777777" w:rsidR="00613A16" w:rsidRPr="003B3B35" w:rsidRDefault="00613A16">
      <w:pPr>
        <w:rPr>
          <w:rFonts w:asciiTheme="minorHAnsi" w:hAnsiTheme="minorHAnsi" w:cstheme="minorHAnsi"/>
        </w:rPr>
      </w:pPr>
    </w:p>
    <w:sectPr w:rsidR="00613A16" w:rsidRPr="003B3B35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15E8F" w14:textId="77777777" w:rsidR="0063536A" w:rsidRDefault="0063536A">
      <w:r>
        <w:separator/>
      </w:r>
    </w:p>
  </w:endnote>
  <w:endnote w:type="continuationSeparator" w:id="0">
    <w:p w14:paraId="0B91B636" w14:textId="77777777" w:rsidR="0063536A" w:rsidRDefault="0063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5C5D1" w14:textId="77777777" w:rsidR="00613A16" w:rsidRDefault="00613A16">
    <w:pPr>
      <w:pStyle w:val="Footer"/>
      <w:pBdr>
        <w:top w:val="single" w:sz="12" w:space="1" w:color="auto"/>
      </w:pBdr>
      <w:jc w:val="right"/>
      <w:rPr>
        <w:sz w:val="16"/>
        <w:lang w:val="en-US"/>
      </w:rPr>
    </w:pPr>
  </w:p>
  <w:p w14:paraId="3802C635" w14:textId="6E896E2C" w:rsidR="00613A16" w:rsidRDefault="00613A16">
    <w:pPr>
      <w:pStyle w:val="Footer"/>
      <w:jc w:val="center"/>
      <w:rPr>
        <w:sz w:val="16"/>
        <w:lang w:val="en-US"/>
      </w:rPr>
    </w:pPr>
    <w:r>
      <w:rPr>
        <w:sz w:val="16"/>
        <w:lang w:val="en-US"/>
      </w:rPr>
      <w:t>Confidential</w:t>
    </w:r>
    <w:r>
      <w:rPr>
        <w:sz w:val="16"/>
        <w:lang w:val="en-US"/>
      </w:rPr>
      <w:tab/>
      <w:t xml:space="preserve">Page </w:t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PAGE </w:instrText>
    </w:r>
    <w:r>
      <w:rPr>
        <w:sz w:val="16"/>
        <w:lang w:val="en-US"/>
      </w:rPr>
      <w:fldChar w:fldCharType="separate"/>
    </w:r>
    <w:r w:rsidR="00501D63">
      <w:rPr>
        <w:noProof/>
        <w:sz w:val="16"/>
        <w:lang w:val="en-US"/>
      </w:rPr>
      <w:t>2</w:t>
    </w:r>
    <w:r>
      <w:rPr>
        <w:sz w:val="16"/>
        <w:lang w:val="en-US"/>
      </w:rPr>
      <w:fldChar w:fldCharType="end"/>
    </w:r>
    <w:r>
      <w:rPr>
        <w:sz w:val="16"/>
        <w:lang w:val="en-US"/>
      </w:rPr>
      <w:t xml:space="preserve"> of </w:t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NUMPAGES </w:instrText>
    </w:r>
    <w:r>
      <w:rPr>
        <w:sz w:val="16"/>
        <w:lang w:val="en-US"/>
      </w:rPr>
      <w:fldChar w:fldCharType="separate"/>
    </w:r>
    <w:r w:rsidR="00501D63">
      <w:rPr>
        <w:noProof/>
        <w:sz w:val="16"/>
        <w:lang w:val="en-US"/>
      </w:rPr>
      <w:t>5</w:t>
    </w:r>
    <w:r>
      <w:rPr>
        <w:sz w:val="16"/>
        <w:lang w:val="en-US"/>
      </w:rPr>
      <w:fldChar w:fldCharType="end"/>
    </w:r>
    <w:r>
      <w:rPr>
        <w:sz w:val="16"/>
        <w:lang w:val="en-US"/>
      </w:rPr>
      <w:tab/>
    </w:r>
    <w:r>
      <w:rPr>
        <w:sz w:val="16"/>
      </w:rPr>
      <w:fldChar w:fldCharType="begin"/>
    </w:r>
    <w:r>
      <w:rPr>
        <w:sz w:val="16"/>
      </w:rPr>
      <w:instrText xml:space="preserve"> DATE \@ "dd MMMM yyyy" \* MERGEFORMAT </w:instrText>
    </w:r>
    <w:r>
      <w:rPr>
        <w:sz w:val="16"/>
      </w:rPr>
      <w:fldChar w:fldCharType="separate"/>
    </w:r>
    <w:r w:rsidR="00C427EF">
      <w:rPr>
        <w:noProof/>
        <w:sz w:val="16"/>
      </w:rPr>
      <w:t>23 April 2020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466B" w14:textId="77777777" w:rsidR="00613A16" w:rsidRDefault="00613A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5F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C45BCD" w14:textId="77777777" w:rsidR="00613A16" w:rsidRDefault="00613A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0EEAA" w14:textId="77777777" w:rsidR="0063536A" w:rsidRDefault="0063536A">
      <w:r>
        <w:separator/>
      </w:r>
    </w:p>
  </w:footnote>
  <w:footnote w:type="continuationSeparator" w:id="0">
    <w:p w14:paraId="2711130E" w14:textId="77777777" w:rsidR="0063536A" w:rsidRDefault="00635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8B3A2" w14:textId="77777777" w:rsidR="00613A16" w:rsidRDefault="00613A16">
    <w:pPr>
      <w:pStyle w:val="Header"/>
      <w:jc w:val="center"/>
      <w:rPr>
        <w:b/>
        <w:bCs/>
        <w:sz w:val="36"/>
      </w:rPr>
    </w:pPr>
    <w:r>
      <w:rPr>
        <w:b/>
        <w:bCs/>
        <w:sz w:val="36"/>
      </w:rPr>
      <w:t>Curriculum Vitae</w:t>
    </w:r>
  </w:p>
  <w:p w14:paraId="7F703DDE" w14:textId="77777777" w:rsidR="00613A16" w:rsidRDefault="00E15F85">
    <w:pPr>
      <w:pStyle w:val="Header"/>
      <w:pBdr>
        <w:bottom w:val="single" w:sz="18" w:space="1" w:color="auto"/>
      </w:pBdr>
      <w:jc w:val="center"/>
      <w:rPr>
        <w:b/>
        <w:bCs/>
      </w:rPr>
    </w:pPr>
    <w:r>
      <w:t xml:space="preserve">Steven </w:t>
    </w:r>
    <w:proofErr w:type="spellStart"/>
    <w:r>
      <w:t>Daniell</w:t>
    </w:r>
    <w:proofErr w:type="spellEnd"/>
    <w:r>
      <w:t xml:space="preserve"> Jackson</w:t>
    </w:r>
  </w:p>
  <w:p w14:paraId="10025CB2" w14:textId="77777777" w:rsidR="00613A16" w:rsidRDefault="00613A16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94FD" w14:textId="77777777" w:rsidR="00613A16" w:rsidRDefault="00613A16">
    <w:pPr>
      <w:pStyle w:val="Header"/>
      <w:jc w:val="center"/>
      <w:rPr>
        <w:b/>
        <w:bCs/>
        <w:sz w:val="36"/>
      </w:rPr>
    </w:pPr>
    <w:r>
      <w:rPr>
        <w:b/>
        <w:bCs/>
        <w:sz w:val="36"/>
      </w:rPr>
      <w:t>Curriculum Vitae Template</w:t>
    </w:r>
  </w:p>
  <w:p w14:paraId="76CF84F9" w14:textId="77777777" w:rsidR="00613A16" w:rsidRDefault="00613A16">
    <w:pPr>
      <w:pStyle w:val="Heading6"/>
      <w:jc w:val="center"/>
      <w:rPr>
        <w:b w:val="0"/>
        <w:bCs w:val="0"/>
        <w:u w:val="none"/>
      </w:rPr>
    </w:pPr>
    <w:r>
      <w:rPr>
        <w:b w:val="0"/>
        <w:bCs w:val="0"/>
        <w:u w:val="none"/>
      </w:rPr>
      <w:t>Computer Programmer (</w:t>
    </w:r>
    <w:r>
      <w:rPr>
        <w:rFonts w:ascii="Arial" w:hAnsi="Arial" w:cs="Arial"/>
        <w:b w:val="0"/>
        <w:bCs w:val="0"/>
        <w:u w:val="none"/>
      </w:rPr>
      <w:t>Version 1.2)</w:t>
    </w:r>
  </w:p>
  <w:p w14:paraId="122D4736" w14:textId="77777777" w:rsidR="00613A16" w:rsidRDefault="00613A16">
    <w:pPr>
      <w:pStyle w:val="Header"/>
      <w:pBdr>
        <w:bottom w:val="single" w:sz="18" w:space="1" w:color="auto"/>
      </w:pBdr>
      <w:jc w:val="center"/>
    </w:pPr>
  </w:p>
  <w:p w14:paraId="6E1194BE" w14:textId="77777777" w:rsidR="00613A16" w:rsidRDefault="00613A16">
    <w:pPr>
      <w:pStyle w:val="Header"/>
      <w:pBdr>
        <w:bottom w:val="single" w:sz="18" w:space="1" w:color="auto"/>
      </w:pBdr>
      <w:jc w:val="center"/>
      <w:rPr>
        <w:b/>
        <w:bCs/>
      </w:rPr>
    </w:pPr>
    <w:r>
      <w:t xml:space="preserve">Supplied by </w:t>
    </w:r>
    <w:hyperlink r:id="rId1" w:history="1">
      <w:r>
        <w:rPr>
          <w:rStyle w:val="Hyperlink"/>
        </w:rPr>
        <w:t>www.jobfishing.co.za</w:t>
      </w:r>
    </w:hyperlink>
    <w:r>
      <w:t xml:space="preserve"> </w:t>
    </w:r>
  </w:p>
  <w:p w14:paraId="33842AB8" w14:textId="77777777" w:rsidR="00613A16" w:rsidRDefault="00613A1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1F94"/>
    <w:multiLevelType w:val="hybridMultilevel"/>
    <w:tmpl w:val="BA4ECB80"/>
    <w:lvl w:ilvl="0" w:tplc="6F545E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64B0"/>
    <w:multiLevelType w:val="hybridMultilevel"/>
    <w:tmpl w:val="F5F2D1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0C28B8"/>
    <w:multiLevelType w:val="hybridMultilevel"/>
    <w:tmpl w:val="A470FF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E0680"/>
    <w:multiLevelType w:val="hybridMultilevel"/>
    <w:tmpl w:val="3850E3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C0F6B"/>
    <w:multiLevelType w:val="hybridMultilevel"/>
    <w:tmpl w:val="68969F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A60CF"/>
    <w:multiLevelType w:val="hybridMultilevel"/>
    <w:tmpl w:val="58B230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3C7E22"/>
    <w:multiLevelType w:val="hybridMultilevel"/>
    <w:tmpl w:val="6D1086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34279"/>
    <w:multiLevelType w:val="hybridMultilevel"/>
    <w:tmpl w:val="D0166B7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312CFA"/>
    <w:multiLevelType w:val="hybridMultilevel"/>
    <w:tmpl w:val="4254DD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C22C8"/>
    <w:multiLevelType w:val="hybridMultilevel"/>
    <w:tmpl w:val="271A8E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F36847"/>
    <w:multiLevelType w:val="hybridMultilevel"/>
    <w:tmpl w:val="70E2F6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271959"/>
    <w:multiLevelType w:val="hybridMultilevel"/>
    <w:tmpl w:val="1C36C47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731C94"/>
    <w:multiLevelType w:val="hybridMultilevel"/>
    <w:tmpl w:val="313E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C65F7"/>
    <w:multiLevelType w:val="hybridMultilevel"/>
    <w:tmpl w:val="0A42C3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A7B07"/>
    <w:multiLevelType w:val="hybridMultilevel"/>
    <w:tmpl w:val="22708C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451015"/>
    <w:multiLevelType w:val="hybridMultilevel"/>
    <w:tmpl w:val="70B0A6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F4EA4"/>
    <w:multiLevelType w:val="hybridMultilevel"/>
    <w:tmpl w:val="3BC2F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386323"/>
    <w:multiLevelType w:val="hybridMultilevel"/>
    <w:tmpl w:val="24A403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B34273"/>
    <w:multiLevelType w:val="hybridMultilevel"/>
    <w:tmpl w:val="CF4C3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3194F"/>
    <w:multiLevelType w:val="hybridMultilevel"/>
    <w:tmpl w:val="23A495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5B4694"/>
    <w:multiLevelType w:val="hybridMultilevel"/>
    <w:tmpl w:val="BF9683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8066E9"/>
    <w:multiLevelType w:val="hybridMultilevel"/>
    <w:tmpl w:val="B0F416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663E01"/>
    <w:multiLevelType w:val="hybridMultilevel"/>
    <w:tmpl w:val="D9A4FF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025F41"/>
    <w:multiLevelType w:val="hybridMultilevel"/>
    <w:tmpl w:val="1E224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442A61"/>
    <w:multiLevelType w:val="hybridMultilevel"/>
    <w:tmpl w:val="F970CA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7"/>
  </w:num>
  <w:num w:numId="5">
    <w:abstractNumId w:val="2"/>
  </w:num>
  <w:num w:numId="6">
    <w:abstractNumId w:val="19"/>
  </w:num>
  <w:num w:numId="7">
    <w:abstractNumId w:val="21"/>
  </w:num>
  <w:num w:numId="8">
    <w:abstractNumId w:val="11"/>
  </w:num>
  <w:num w:numId="9">
    <w:abstractNumId w:val="15"/>
  </w:num>
  <w:num w:numId="10">
    <w:abstractNumId w:val="5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24"/>
  </w:num>
  <w:num w:numId="16">
    <w:abstractNumId w:val="23"/>
  </w:num>
  <w:num w:numId="17">
    <w:abstractNumId w:val="20"/>
  </w:num>
  <w:num w:numId="18">
    <w:abstractNumId w:val="22"/>
  </w:num>
  <w:num w:numId="19">
    <w:abstractNumId w:val="16"/>
  </w:num>
  <w:num w:numId="20">
    <w:abstractNumId w:val="1"/>
  </w:num>
  <w:num w:numId="21">
    <w:abstractNumId w:val="6"/>
  </w:num>
  <w:num w:numId="22">
    <w:abstractNumId w:val="7"/>
  </w:num>
  <w:num w:numId="23">
    <w:abstractNumId w:val="13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Z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ZA" w:vendorID="64" w:dllVersion="4096" w:nlCheck="1" w:checkStyle="0"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F7"/>
    <w:rsid w:val="0002206D"/>
    <w:rsid w:val="00054FF6"/>
    <w:rsid w:val="00116FBA"/>
    <w:rsid w:val="001604F7"/>
    <w:rsid w:val="00195D43"/>
    <w:rsid w:val="001F07AA"/>
    <w:rsid w:val="00204F00"/>
    <w:rsid w:val="00231E33"/>
    <w:rsid w:val="0029238C"/>
    <w:rsid w:val="002A2D67"/>
    <w:rsid w:val="00331D5D"/>
    <w:rsid w:val="00377D21"/>
    <w:rsid w:val="00383AD6"/>
    <w:rsid w:val="003B3B35"/>
    <w:rsid w:val="00422156"/>
    <w:rsid w:val="004A2CF8"/>
    <w:rsid w:val="00501D63"/>
    <w:rsid w:val="005069EC"/>
    <w:rsid w:val="00613A16"/>
    <w:rsid w:val="0063536A"/>
    <w:rsid w:val="006C2D61"/>
    <w:rsid w:val="007453FE"/>
    <w:rsid w:val="0079054C"/>
    <w:rsid w:val="007922C1"/>
    <w:rsid w:val="00871CEE"/>
    <w:rsid w:val="008813ED"/>
    <w:rsid w:val="00901E70"/>
    <w:rsid w:val="009215D1"/>
    <w:rsid w:val="009762D9"/>
    <w:rsid w:val="009B3297"/>
    <w:rsid w:val="009C6B30"/>
    <w:rsid w:val="00A25D4B"/>
    <w:rsid w:val="00A6449D"/>
    <w:rsid w:val="00A65B38"/>
    <w:rsid w:val="00A97416"/>
    <w:rsid w:val="00AB0950"/>
    <w:rsid w:val="00AB7FAF"/>
    <w:rsid w:val="00AE0359"/>
    <w:rsid w:val="00B54771"/>
    <w:rsid w:val="00BB0445"/>
    <w:rsid w:val="00C26476"/>
    <w:rsid w:val="00C33A66"/>
    <w:rsid w:val="00C427EF"/>
    <w:rsid w:val="00C65AF0"/>
    <w:rsid w:val="00CA59DF"/>
    <w:rsid w:val="00CB5091"/>
    <w:rsid w:val="00CB7C95"/>
    <w:rsid w:val="00D06B93"/>
    <w:rsid w:val="00D82EE5"/>
    <w:rsid w:val="00D856E4"/>
    <w:rsid w:val="00DA3CF0"/>
    <w:rsid w:val="00DA6634"/>
    <w:rsid w:val="00DC5443"/>
    <w:rsid w:val="00DD164F"/>
    <w:rsid w:val="00E15F85"/>
    <w:rsid w:val="00ED4B63"/>
    <w:rsid w:val="00F608D4"/>
    <w:rsid w:val="00F67F49"/>
    <w:rsid w:val="00F76DB4"/>
    <w:rsid w:val="00FA26BD"/>
    <w:rsid w:val="00F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FEFE5"/>
  <w15:docId w15:val="{70833561-99BC-4963-BB22-BC57A45E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 w:cs="Tahoma"/>
      <w:szCs w:val="24"/>
      <w:lang w:val="en-ZA"/>
    </w:rPr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spacing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E15F85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5F85"/>
    <w:rPr>
      <w:rFonts w:ascii="Tahoma" w:hAnsi="Tahoma" w:cs="Tahoma"/>
      <w:sz w:val="16"/>
      <w:szCs w:val="16"/>
      <w:lang w:val="en-ZA"/>
    </w:rPr>
  </w:style>
  <w:style w:type="paragraph" w:styleId="ListParagraph">
    <w:name w:val="List Paragraph"/>
    <w:basedOn w:val="Normal"/>
    <w:uiPriority w:val="34"/>
    <w:qFormat/>
    <w:rsid w:val="00F67F49"/>
    <w:pPr>
      <w:ind w:left="720"/>
      <w:contextualSpacing/>
    </w:pPr>
    <w:rPr>
      <w:rFonts w:ascii="Calibri" w:eastAsia="Calibri" w:hAnsi="Calibri" w:cs="Arial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aroo-biking.de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tevenjackson.co.za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aveart.com.na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ndicaps.co.za/" TargetMode="Externa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bfishing.co.z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dlike\Desktop\ComputerProgrammer1_b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ComputerProgrammer1_bk.dot</Template>
  <TotalTime>35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Jobfishing CV Template</vt:lpstr>
    </vt:vector>
  </TitlesOfParts>
  <Company>Job Fishing</Company>
  <LinksUpToDate>false</LinksUpToDate>
  <CharactersWithSpaces>5622</CharactersWithSpaces>
  <SharedDoc>false</SharedDoc>
  <HLinks>
    <vt:vector size="6" baseType="variant">
      <vt:variant>
        <vt:i4>5767176</vt:i4>
      </vt:variant>
      <vt:variant>
        <vt:i4>9</vt:i4>
      </vt:variant>
      <vt:variant>
        <vt:i4>0</vt:i4>
      </vt:variant>
      <vt:variant>
        <vt:i4>5</vt:i4>
      </vt:variant>
      <vt:variant>
        <vt:lpwstr>http://www.jobfishing.co.za/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Jobfishing CV Template</dc:title>
  <dc:subject>CV - Computer Programmer</dc:subject>
  <dc:creator>Godlike</dc:creator>
  <cp:keywords>Free CV Template</cp:keywords>
  <dc:description>Please visit www.jobfishing.co.za for many more free downloadable CV Templates.</dc:description>
  <cp:lastModifiedBy>Steven Jackson</cp:lastModifiedBy>
  <cp:revision>25</cp:revision>
  <cp:lastPrinted>2001-01-02T19:45:00Z</cp:lastPrinted>
  <dcterms:created xsi:type="dcterms:W3CDTF">2019-05-16T12:39:00Z</dcterms:created>
  <dcterms:modified xsi:type="dcterms:W3CDTF">2020-04-23T11:19:00Z</dcterms:modified>
  <cp:category>IT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www.jobfishing.co.za</vt:lpwstr>
  </property>
</Properties>
</file>